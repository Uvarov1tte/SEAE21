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2667416" w:displacedByCustomXml="next"/>
    <w:bookmarkEnd w:id="0" w:displacedByCustomXml="next"/>
    <w:sdt>
      <w:sdtPr>
        <w:rPr>
          <w:rFonts w:eastAsia="Times New Roman" w:cs="Times New Roman"/>
          <w:sz w:val="24"/>
          <w:szCs w:val="20"/>
        </w:rPr>
        <w:id w:val="-766930846"/>
        <w:docPartObj>
          <w:docPartGallery w:val="Cover Pages"/>
          <w:docPartUnique/>
        </w:docPartObj>
      </w:sdtPr>
      <w:sdtEndPr>
        <w:rPr>
          <w:rFonts w:eastAsia="Calibri" w:cs="Arial"/>
          <w:b/>
          <w:bCs/>
          <w:szCs w:val="24"/>
          <w:lang w:val="en-GB"/>
        </w:rPr>
      </w:sdtEndPr>
      <w:sdtContent>
        <w:p w14:paraId="0A4370DA" w14:textId="6E6B5EF9" w:rsidR="00CB5E6A" w:rsidRPr="00E11B89" w:rsidRDefault="00414759" w:rsidP="00D11069">
          <w:pPr>
            <w:pStyle w:val="ThesisAuthor"/>
            <w:rPr>
              <w:i/>
              <w:iCs/>
            </w:rPr>
          </w:pPr>
          <w:r>
            <w:rPr>
              <w:i/>
              <w:iCs/>
            </w:rPr>
            <w:t>Chi Nguyen</w:t>
          </w:r>
        </w:p>
        <w:p w14:paraId="5AF37BF0" w14:textId="038ED204" w:rsidR="00D5772F" w:rsidRPr="00426428" w:rsidRDefault="00297AE0" w:rsidP="00D5772F">
          <w:pPr>
            <w:pStyle w:val="ThesisTitle"/>
            <w:rPr>
              <w:lang w:val="en-GB"/>
            </w:rPr>
          </w:pPr>
          <w:r>
            <w:rPr>
              <w:lang w:val="en-GB"/>
            </w:rPr>
            <w:t>Case, parts 1-3</w:t>
          </w:r>
        </w:p>
        <w:p w14:paraId="49E68EF0" w14:textId="48ADD453" w:rsidR="00A34E5E" w:rsidRPr="00426428" w:rsidRDefault="00CB5E6A" w:rsidP="00CB5E6A">
          <w:pPr>
            <w:pStyle w:val="ThesisSubTitle"/>
            <w:rPr>
              <w:lang w:val="en-GB"/>
            </w:rPr>
          </w:pPr>
          <w:r w:rsidRPr="00426428">
            <w:rPr>
              <w:lang w:val="en-GB"/>
            </w:rPr>
            <w:t>S</w:t>
          </w:r>
          <w:r w:rsidR="00297AE0">
            <w:rPr>
              <w:lang w:val="en-GB"/>
            </w:rPr>
            <w:t>oftware Engineering</w:t>
          </w:r>
        </w:p>
        <w:p w14:paraId="34DC828A" w14:textId="6ED9C796" w:rsidR="00CB5E6A" w:rsidRPr="00426428" w:rsidRDefault="00CB5E6A" w:rsidP="00CB5E6A">
          <w:pPr>
            <w:pStyle w:val="ThesisType"/>
            <w:rPr>
              <w:lang w:val="en-GB"/>
            </w:rPr>
            <w:sectPr w:rsidR="00CB5E6A" w:rsidRPr="00426428" w:rsidSect="00A23122">
              <w:headerReference w:type="even" r:id="rId12"/>
              <w:headerReference w:type="default" r:id="rId13"/>
              <w:footerReference w:type="even" r:id="rId14"/>
              <w:footnotePr>
                <w:numRestart w:val="eachPage"/>
              </w:footnotePr>
              <w:pgSz w:w="11906" w:h="16838" w:code="9"/>
              <w:pgMar w:top="1588" w:right="851" w:bottom="1021" w:left="1134" w:header="567" w:footer="459" w:gutter="0"/>
              <w:pgNumType w:start="1"/>
              <w:cols w:space="708"/>
              <w:docGrid w:linePitch="326"/>
            </w:sectPr>
          </w:pPr>
          <w:r w:rsidRPr="00426428">
            <w:rPr>
              <w:lang w:val="en-GB"/>
            </w:rPr>
            <w:br/>
          </w:r>
        </w:p>
      </w:sdtContent>
    </w:sdt>
    <w:p w14:paraId="00F60917" w14:textId="7779C149" w:rsidR="00B53250" w:rsidRPr="00426428" w:rsidRDefault="006016C1" w:rsidP="002F1B3C">
      <w:pPr>
        <w:pStyle w:val="Heading1"/>
        <w:rPr>
          <w:color w:val="auto"/>
          <w:lang w:val="en-GB"/>
        </w:rPr>
      </w:pPr>
      <w:r>
        <w:rPr>
          <w:color w:val="auto"/>
          <w:lang w:val="en-GB"/>
        </w:rPr>
        <w:lastRenderedPageBreak/>
        <w:t xml:space="preserve">PART 1: REQUIREMENTS ANALYSIS AND </w:t>
      </w:r>
      <w:r w:rsidR="003363D3">
        <w:rPr>
          <w:color w:val="auto"/>
          <w:lang w:val="en-GB"/>
        </w:rPr>
        <w:t>HIGH-LEVEL</w:t>
      </w:r>
      <w:r>
        <w:rPr>
          <w:color w:val="auto"/>
          <w:lang w:val="en-GB"/>
        </w:rPr>
        <w:t xml:space="preserve"> DESIGN</w:t>
      </w:r>
    </w:p>
    <w:p w14:paraId="79C770D3" w14:textId="4F2864D1" w:rsidR="00392391" w:rsidRPr="00426428" w:rsidRDefault="00E11B89" w:rsidP="00392391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>Requirements</w:t>
      </w:r>
    </w:p>
    <w:p w14:paraId="15AB7625" w14:textId="4F36E58D" w:rsidR="00D06206" w:rsidRDefault="00414759" w:rsidP="00343CFF">
      <w:pPr>
        <w:pStyle w:val="BodyText"/>
        <w:contextualSpacing/>
        <w:rPr>
          <w:iCs/>
          <w:lang w:val="en-GB"/>
        </w:rPr>
      </w:pPr>
      <w:r w:rsidRPr="00414759">
        <w:rPr>
          <w:iCs/>
          <w:lang w:val="en-GB"/>
        </w:rPr>
        <w:t>Functional requirement</w:t>
      </w:r>
      <w:r w:rsidR="00343CFF">
        <w:rPr>
          <w:iCs/>
          <w:lang w:val="en-GB"/>
        </w:rPr>
        <w:t>s</w:t>
      </w:r>
      <w:r w:rsidRPr="00414759">
        <w:rPr>
          <w:iCs/>
          <w:lang w:val="en-GB"/>
        </w:rPr>
        <w:t>:</w:t>
      </w:r>
    </w:p>
    <w:p w14:paraId="135C8881" w14:textId="4857FD0A" w:rsidR="009221E2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 xml:space="preserve">The operator shall </w:t>
      </w:r>
      <w:r w:rsidR="009221E2">
        <w:rPr>
          <w:iCs/>
          <w:lang w:val="en-GB"/>
        </w:rPr>
        <w:t>be able to track the exact time and sensor when the measurements series contain temperatures outside the limit using the sensor system.</w:t>
      </w:r>
    </w:p>
    <w:p w14:paraId="693A5E5E" w14:textId="0DE33DE8" w:rsidR="00414759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>The opera</w:t>
      </w:r>
      <w:r w:rsidR="00343CFF">
        <w:rPr>
          <w:iCs/>
          <w:lang w:val="en-GB"/>
        </w:rPr>
        <w:t xml:space="preserve">tor shall </w:t>
      </w:r>
      <w:r w:rsidR="009221E2">
        <w:rPr>
          <w:iCs/>
          <w:lang w:val="en-GB"/>
        </w:rPr>
        <w:t>be able to track</w:t>
      </w:r>
      <w:r w:rsidR="00343CFF">
        <w:rPr>
          <w:iCs/>
          <w:lang w:val="en-GB"/>
        </w:rPr>
        <w:t xml:space="preserve"> whenever</w:t>
      </w:r>
      <w:r>
        <w:rPr>
          <w:iCs/>
          <w:lang w:val="en-GB"/>
        </w:rPr>
        <w:t xml:space="preserve"> any of the data seems</w:t>
      </w:r>
      <w:r w:rsidR="00343CFF">
        <w:rPr>
          <w:iCs/>
          <w:lang w:val="en-GB"/>
        </w:rPr>
        <w:t xml:space="preserve"> </w:t>
      </w:r>
      <w:r>
        <w:rPr>
          <w:iCs/>
          <w:lang w:val="en-GB"/>
        </w:rPr>
        <w:t>to be corrupted in the files containing the measurements using the sensor system</w:t>
      </w:r>
      <w:r w:rsidR="009221E2">
        <w:rPr>
          <w:iCs/>
          <w:lang w:val="en-GB"/>
        </w:rPr>
        <w:t>.</w:t>
      </w:r>
    </w:p>
    <w:p w14:paraId="7A64D670" w14:textId="14C8B72C" w:rsidR="00414759" w:rsidRDefault="00414759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 xml:space="preserve">The operator shall </w:t>
      </w:r>
      <w:r w:rsidR="009221E2">
        <w:rPr>
          <w:iCs/>
          <w:lang w:val="en-GB"/>
        </w:rPr>
        <w:t xml:space="preserve">be able to </w:t>
      </w:r>
      <w:r>
        <w:rPr>
          <w:iCs/>
          <w:lang w:val="en-GB"/>
        </w:rPr>
        <w:t>see the lowest and highest measured temperature</w:t>
      </w:r>
      <w:r w:rsidR="00343CFF">
        <w:rPr>
          <w:iCs/>
          <w:lang w:val="en-GB"/>
        </w:rPr>
        <w:t>, and the most recent measurements using the sensor system.</w:t>
      </w:r>
    </w:p>
    <w:p w14:paraId="4AF1AE54" w14:textId="51CC418A" w:rsidR="00343CFF" w:rsidRDefault="00343CFF" w:rsidP="00E047FE">
      <w:pPr>
        <w:pStyle w:val="BodyText"/>
        <w:numPr>
          <w:ilvl w:val="0"/>
          <w:numId w:val="7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>The administrator shall be able to use the sensor system the same way as the operator.</w:t>
      </w:r>
    </w:p>
    <w:p w14:paraId="23FB3ED3" w14:textId="0156D89E" w:rsidR="00343CFF" w:rsidRDefault="00343CFF" w:rsidP="00E047FE">
      <w:pPr>
        <w:pStyle w:val="BodyText"/>
        <w:numPr>
          <w:ilvl w:val="0"/>
          <w:numId w:val="6"/>
        </w:numPr>
        <w:spacing w:before="0"/>
        <w:ind w:left="924" w:hanging="357"/>
        <w:contextualSpacing/>
        <w:rPr>
          <w:iCs/>
          <w:lang w:val="en-GB"/>
        </w:rPr>
      </w:pPr>
      <w:r>
        <w:rPr>
          <w:iCs/>
          <w:lang w:val="en-GB"/>
        </w:rPr>
        <w:t>The administrator should be abke to maintain the configuration of the number of sensors and the measurements per hour interval.</w:t>
      </w:r>
    </w:p>
    <w:p w14:paraId="060BFB48" w14:textId="77777777" w:rsidR="00343CFF" w:rsidRDefault="00343CFF" w:rsidP="00343CFF">
      <w:pPr>
        <w:pStyle w:val="BodyText"/>
        <w:spacing w:before="0"/>
        <w:contextualSpacing/>
        <w:rPr>
          <w:iCs/>
          <w:lang w:val="en-GB"/>
        </w:rPr>
      </w:pPr>
    </w:p>
    <w:p w14:paraId="7BC0CB29" w14:textId="2EA20E6D" w:rsidR="00343CFF" w:rsidRDefault="00343CFF" w:rsidP="00343CFF">
      <w:pPr>
        <w:pStyle w:val="BodyText"/>
        <w:spacing w:before="0"/>
        <w:contextualSpacing/>
        <w:rPr>
          <w:iCs/>
          <w:lang w:val="en-GB"/>
        </w:rPr>
      </w:pPr>
      <w:r>
        <w:rPr>
          <w:iCs/>
          <w:lang w:val="en-GB"/>
        </w:rPr>
        <w:t>Non-functional requirements:</w:t>
      </w:r>
    </w:p>
    <w:p w14:paraId="1A1032B5" w14:textId="6ACDA187" w:rsidR="00343CFF" w:rsidRDefault="009221E2" w:rsidP="00E047FE">
      <w:pPr>
        <w:pStyle w:val="BodyText"/>
        <w:numPr>
          <w:ilvl w:val="0"/>
          <w:numId w:val="8"/>
        </w:numPr>
        <w:spacing w:before="0"/>
        <w:ind w:left="927"/>
        <w:contextualSpacing/>
        <w:rPr>
          <w:iCs/>
          <w:lang w:val="en-GB"/>
        </w:rPr>
      </w:pPr>
      <w:r>
        <w:rPr>
          <w:iCs/>
          <w:lang w:val="en-GB"/>
        </w:rPr>
        <w:t>The software shall not require graphical user interface capabilities.</w:t>
      </w:r>
    </w:p>
    <w:p w14:paraId="6DBA9B2C" w14:textId="264B65A4" w:rsidR="009221E2" w:rsidRPr="00414759" w:rsidRDefault="009221E2" w:rsidP="00E047FE">
      <w:pPr>
        <w:pStyle w:val="BodyText"/>
        <w:numPr>
          <w:ilvl w:val="0"/>
          <w:numId w:val="8"/>
        </w:numPr>
        <w:spacing w:before="0"/>
        <w:ind w:left="927"/>
        <w:contextualSpacing/>
        <w:rPr>
          <w:iCs/>
          <w:lang w:val="en-GB"/>
        </w:rPr>
      </w:pPr>
      <w:r>
        <w:rPr>
          <w:iCs/>
          <w:lang w:val="en-GB"/>
        </w:rPr>
        <w:t>The software shall be developed in a common programming language and other libraries available for the Rasberry Pi.</w:t>
      </w:r>
    </w:p>
    <w:p w14:paraId="6DE01A25" w14:textId="7A25CAE9" w:rsidR="00D06206" w:rsidRPr="00426428" w:rsidRDefault="003363D3" w:rsidP="00D06206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>UML use case diagram</w:t>
      </w:r>
    </w:p>
    <w:p w14:paraId="4957E554" w14:textId="4733850D" w:rsidR="000E086B" w:rsidRDefault="003363D3" w:rsidP="000E086B">
      <w:pPr>
        <w:pStyle w:val="BodyText"/>
        <w:rPr>
          <w:i/>
          <w:iCs/>
          <w:lang w:val="en-GB"/>
        </w:rPr>
      </w:pPr>
      <w:r w:rsidRPr="003363D3">
        <w:rPr>
          <w:i/>
          <w:iCs/>
          <w:lang w:val="en-GB"/>
        </w:rPr>
        <w:t>Insert your diagram here</w:t>
      </w:r>
      <w:r w:rsidR="000E086B" w:rsidRPr="003363D3">
        <w:rPr>
          <w:i/>
          <w:iCs/>
          <w:lang w:val="en-GB"/>
        </w:rPr>
        <w:t>.</w:t>
      </w:r>
    </w:p>
    <w:p w14:paraId="1E842163" w14:textId="629FF4D9" w:rsidR="003363D3" w:rsidRDefault="00C625C3" w:rsidP="00C625C3">
      <w:pPr>
        <w:pStyle w:val="Heading1"/>
        <w:rPr>
          <w:lang w:val="en-GB"/>
        </w:rPr>
      </w:pPr>
      <w:r>
        <w:rPr>
          <w:lang w:val="en-GB"/>
        </w:rPr>
        <w:lastRenderedPageBreak/>
        <w:t>LOW LEVEL DESIGN AND UNIT TESTING</w:t>
      </w:r>
    </w:p>
    <w:p w14:paraId="2D8107D8" w14:textId="7FE5F147" w:rsidR="00C625C3" w:rsidRDefault="006F1C26" w:rsidP="006F1C26">
      <w:pPr>
        <w:pStyle w:val="Heading2"/>
        <w:rPr>
          <w:lang w:val="en-GB"/>
        </w:rPr>
      </w:pPr>
      <w:r>
        <w:rPr>
          <w:lang w:val="en-GB"/>
        </w:rPr>
        <w:t>UML class diagram</w:t>
      </w:r>
    </w:p>
    <w:p w14:paraId="7B7214A1" w14:textId="66B06D40" w:rsidR="006F1C26" w:rsidRDefault="006F1C26" w:rsidP="006F1C26">
      <w:pPr>
        <w:pStyle w:val="BodyText"/>
        <w:rPr>
          <w:i/>
          <w:iCs/>
          <w:lang w:val="en-GB"/>
        </w:rPr>
      </w:pPr>
      <w:r w:rsidRPr="003363D3">
        <w:rPr>
          <w:i/>
          <w:iCs/>
          <w:lang w:val="en-GB"/>
        </w:rPr>
        <w:t>Insert your diagram here.</w:t>
      </w:r>
    </w:p>
    <w:p w14:paraId="33662D2D" w14:textId="7BD24ABD" w:rsidR="006F1C26" w:rsidRDefault="005B6071" w:rsidP="005B6071">
      <w:pPr>
        <w:pStyle w:val="Heading2"/>
        <w:rPr>
          <w:lang w:val="en-GB"/>
        </w:rPr>
      </w:pPr>
      <w:r>
        <w:rPr>
          <w:lang w:val="en-GB"/>
        </w:rPr>
        <w:t>Planned test cases for unit testing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1843"/>
        <w:gridCol w:w="1984"/>
        <w:gridCol w:w="2127"/>
        <w:gridCol w:w="1275"/>
        <w:gridCol w:w="1968"/>
      </w:tblGrid>
      <w:tr w:rsidR="00917CB9" w:rsidRPr="00F823CE" w14:paraId="19406E05" w14:textId="77777777" w:rsidTr="003746AF">
        <w:tc>
          <w:tcPr>
            <w:tcW w:w="6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6AE98" w14:textId="59C6760F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ID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F4ADB2" w14:textId="7C1C4DDA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87383" w14:textId="64E3AAD7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Target(s)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342728" w14:textId="0D1DE3AF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Precondition(s)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CEF6B4" w14:textId="4EB4616D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Input(s)</w:t>
            </w: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A02229" w14:textId="77777777" w:rsidR="003746AF" w:rsidRDefault="00F823CE" w:rsidP="00917CB9">
            <w:pPr>
              <w:pStyle w:val="Table"/>
              <w:rPr>
                <w:b/>
              </w:rPr>
            </w:pPr>
            <w:r w:rsidRPr="00F823CE">
              <w:rPr>
                <w:b/>
              </w:rPr>
              <w:t xml:space="preserve">Expected </w:t>
            </w:r>
          </w:p>
          <w:p w14:paraId="4E947818" w14:textId="3253C458" w:rsidR="00F823CE" w:rsidRPr="00F823CE" w:rsidRDefault="00F823CE" w:rsidP="00917CB9">
            <w:pPr>
              <w:pStyle w:val="Table"/>
              <w:rPr>
                <w:b/>
              </w:rPr>
            </w:pPr>
            <w:r w:rsidRPr="00F823CE">
              <w:rPr>
                <w:b/>
              </w:rPr>
              <w:t>outcome(s)</w:t>
            </w:r>
          </w:p>
          <w:p w14:paraId="2BDB5B0B" w14:textId="5A321675" w:rsidR="00F823CE" w:rsidRPr="00F823CE" w:rsidRDefault="00F823CE" w:rsidP="00917CB9">
            <w:pPr>
              <w:pStyle w:val="Table"/>
              <w:rPr>
                <w:b/>
                <w:szCs w:val="24"/>
              </w:rPr>
            </w:pPr>
            <w:r w:rsidRPr="00F823CE">
              <w:rPr>
                <w:b/>
              </w:rPr>
              <w:t>(postcondition)</w:t>
            </w:r>
          </w:p>
        </w:tc>
      </w:tr>
      <w:tr w:rsidR="00F823CE" w:rsidRPr="00F823CE" w14:paraId="1C7E12A5" w14:textId="77777777" w:rsidTr="003746AF">
        <w:trPr>
          <w:trHeight w:val="914"/>
        </w:trPr>
        <w:tc>
          <w:tcPr>
            <w:tcW w:w="694" w:type="dxa"/>
            <w:tcBorders>
              <w:top w:val="single" w:sz="4" w:space="0" w:color="auto"/>
            </w:tcBorders>
          </w:tcPr>
          <w:p w14:paraId="57C9720F" w14:textId="5F136C0E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62984C9" w14:textId="3A12B9EC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Correct limits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1D7FCF7" w14:textId="726E852D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</w:t>
            </w:r>
            <w:r w:rsidRPr="003746AF">
              <w:rPr>
                <w:rStyle w:val="codeChar"/>
              </w:rPr>
              <w:t>check_limits</w:t>
            </w:r>
            <w:r w:rsidR="003746AF">
              <w:rPr>
                <w:rStyle w:val="codeChar"/>
              </w:rPr>
              <w:t>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361089CA" w14:textId="627A433E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382E01A" w14:textId="7F647868" w:rsidR="00F823CE" w:rsidRPr="00F823CE" w:rsidRDefault="00FB2760" w:rsidP="003746AF">
            <w:pPr>
              <w:pStyle w:val="code"/>
            </w:pPr>
            <w:r>
              <w:t>limits == [8,16</w:t>
            </w:r>
            <w:r w:rsidR="00F823CE" w:rsidRPr="00F823CE">
              <w:t>]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3EDC177E" w14:textId="1F5AB5D2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Function returns True</w:t>
            </w:r>
          </w:p>
        </w:tc>
      </w:tr>
      <w:tr w:rsidR="00917CB9" w:rsidRPr="00F823CE" w14:paraId="0D066B62" w14:textId="77777777" w:rsidTr="003746AF">
        <w:trPr>
          <w:trHeight w:val="969"/>
        </w:trPr>
        <w:tc>
          <w:tcPr>
            <w:tcW w:w="694" w:type="dxa"/>
          </w:tcPr>
          <w:p w14:paraId="1B2F0E43" w14:textId="05CC2012" w:rsid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TC2</w:t>
            </w:r>
          </w:p>
        </w:tc>
        <w:tc>
          <w:tcPr>
            <w:tcW w:w="1843" w:type="dxa"/>
          </w:tcPr>
          <w:p w14:paraId="7742F0BC" w14:textId="66350507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Inc</w:t>
            </w:r>
            <w:r w:rsidRPr="00F823CE">
              <w:rPr>
                <w:szCs w:val="24"/>
              </w:rPr>
              <w:t>orrect limits</w:t>
            </w:r>
          </w:p>
        </w:tc>
        <w:tc>
          <w:tcPr>
            <w:tcW w:w="1984" w:type="dxa"/>
          </w:tcPr>
          <w:p w14:paraId="5E1A58AD" w14:textId="6BB3E4B8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</w:t>
            </w:r>
            <w:r w:rsidR="003746AF" w:rsidRPr="003746AF">
              <w:rPr>
                <w:rStyle w:val="codeChar"/>
              </w:rPr>
              <w:t>check_limits</w:t>
            </w:r>
            <w:r w:rsidR="003746AF">
              <w:rPr>
                <w:rStyle w:val="codeChar"/>
              </w:rPr>
              <w:t>()</w:t>
            </w:r>
          </w:p>
        </w:tc>
        <w:tc>
          <w:tcPr>
            <w:tcW w:w="2127" w:type="dxa"/>
          </w:tcPr>
          <w:p w14:paraId="33C8D2C5" w14:textId="5F63430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275" w:type="dxa"/>
          </w:tcPr>
          <w:p w14:paraId="3A4A94F3" w14:textId="27FE53A6" w:rsidR="00F823CE" w:rsidRPr="00F823CE" w:rsidRDefault="00FB2760" w:rsidP="003746AF">
            <w:pPr>
              <w:pStyle w:val="code"/>
            </w:pPr>
            <w:r>
              <w:t>limits == [16</w:t>
            </w:r>
            <w:r w:rsidR="00F823CE">
              <w:t>,</w:t>
            </w:r>
            <w:r>
              <w:t>8</w:t>
            </w:r>
            <w:r w:rsidR="00F823CE" w:rsidRPr="00F823CE">
              <w:t>]</w:t>
            </w:r>
          </w:p>
        </w:tc>
        <w:tc>
          <w:tcPr>
            <w:tcW w:w="1968" w:type="dxa"/>
          </w:tcPr>
          <w:p w14:paraId="5A410FC2" w14:textId="212C216A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returns </w:t>
            </w:r>
            <w:r>
              <w:rPr>
                <w:szCs w:val="24"/>
              </w:rPr>
              <w:t>False</w:t>
            </w:r>
          </w:p>
        </w:tc>
      </w:tr>
      <w:tr w:rsidR="00F823CE" w:rsidRPr="00F823CE" w14:paraId="0283AE5D" w14:textId="77777777" w:rsidTr="003746AF">
        <w:trPr>
          <w:trHeight w:val="702"/>
        </w:trPr>
        <w:tc>
          <w:tcPr>
            <w:tcW w:w="694" w:type="dxa"/>
          </w:tcPr>
          <w:p w14:paraId="2B9DFD90" w14:textId="4D3AF898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TC3</w:t>
            </w:r>
          </w:p>
        </w:tc>
        <w:tc>
          <w:tcPr>
            <w:tcW w:w="1843" w:type="dxa"/>
          </w:tcPr>
          <w:p w14:paraId="67154AF0" w14:textId="2D5B6899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Sensors are read</w:t>
            </w:r>
          </w:p>
        </w:tc>
        <w:tc>
          <w:tcPr>
            <w:tcW w:w="1984" w:type="dxa"/>
          </w:tcPr>
          <w:p w14:paraId="36E8B9EC" w14:textId="76F614BB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</w:t>
            </w:r>
            <w:r w:rsidRPr="003746AF">
              <w:rPr>
                <w:rStyle w:val="codeChar"/>
              </w:rPr>
              <w:t>read_sensors</w:t>
            </w:r>
            <w:r w:rsidR="003746AF">
              <w:rPr>
                <w:rStyle w:val="codeChar"/>
              </w:rPr>
              <w:t>()</w:t>
            </w:r>
          </w:p>
        </w:tc>
        <w:tc>
          <w:tcPr>
            <w:tcW w:w="2127" w:type="dxa"/>
          </w:tcPr>
          <w:p w14:paraId="19315952" w14:textId="7492522A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275" w:type="dxa"/>
          </w:tcPr>
          <w:p w14:paraId="153C5650" w14:textId="2C671A42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968" w:type="dxa"/>
          </w:tcPr>
          <w:p w14:paraId="46C80564" w14:textId="0A67195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Results are returned</w:t>
            </w:r>
          </w:p>
        </w:tc>
      </w:tr>
      <w:tr w:rsidR="00F823CE" w:rsidRPr="003746AF" w14:paraId="43E29809" w14:textId="77777777" w:rsidTr="003746AF">
        <w:tc>
          <w:tcPr>
            <w:tcW w:w="694" w:type="dxa"/>
          </w:tcPr>
          <w:p w14:paraId="10C4E1E1" w14:textId="6321774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TC</w:t>
            </w:r>
            <w:r>
              <w:rPr>
                <w:szCs w:val="24"/>
              </w:rPr>
              <w:t>4</w:t>
            </w:r>
          </w:p>
        </w:tc>
        <w:tc>
          <w:tcPr>
            <w:tcW w:w="1843" w:type="dxa"/>
          </w:tcPr>
          <w:p w14:paraId="6C1A4224" w14:textId="0D80C0A9" w:rsidR="00F823CE" w:rsidRPr="00F823CE" w:rsidRDefault="00F823CE" w:rsidP="00F823CE">
            <w:pPr>
              <w:pStyle w:val="Table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F823CE">
              <w:rPr>
                <w:szCs w:val="24"/>
              </w:rPr>
              <w:t>orrect number of results is returned for each sensor</w:t>
            </w:r>
          </w:p>
        </w:tc>
        <w:tc>
          <w:tcPr>
            <w:tcW w:w="1984" w:type="dxa"/>
          </w:tcPr>
          <w:p w14:paraId="466841E9" w14:textId="3A11D171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 xml:space="preserve">Function </w:t>
            </w:r>
            <w:r w:rsidRPr="003746AF">
              <w:rPr>
                <w:rStyle w:val="codeChar"/>
              </w:rPr>
              <w:t>read_sensors</w:t>
            </w:r>
            <w:r w:rsidR="003746AF">
              <w:rPr>
                <w:rStyle w:val="codeChar"/>
              </w:rPr>
              <w:t>()</w:t>
            </w:r>
          </w:p>
        </w:tc>
        <w:tc>
          <w:tcPr>
            <w:tcW w:w="2127" w:type="dxa"/>
          </w:tcPr>
          <w:p w14:paraId="28B5519A" w14:textId="4386B67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275" w:type="dxa"/>
          </w:tcPr>
          <w:p w14:paraId="4F083F23" w14:textId="2212C907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None</w:t>
            </w:r>
          </w:p>
        </w:tc>
        <w:tc>
          <w:tcPr>
            <w:tcW w:w="1968" w:type="dxa"/>
          </w:tcPr>
          <w:p w14:paraId="0A6AF26B" w14:textId="261C96D5" w:rsidR="00F823CE" w:rsidRPr="00F823CE" w:rsidRDefault="00F823CE" w:rsidP="00F823CE">
            <w:pPr>
              <w:pStyle w:val="Table"/>
              <w:rPr>
                <w:szCs w:val="24"/>
              </w:rPr>
            </w:pPr>
            <w:r w:rsidRPr="00F823CE">
              <w:rPr>
                <w:szCs w:val="24"/>
              </w:rPr>
              <w:t>5 results are returned for each sensor</w:t>
            </w:r>
            <w:r>
              <w:rPr>
                <w:szCs w:val="24"/>
              </w:rPr>
              <w:t xml:space="preserve"> </w:t>
            </w:r>
          </w:p>
        </w:tc>
      </w:tr>
    </w:tbl>
    <w:p w14:paraId="4D8A2FEB" w14:textId="7C3A9CCA" w:rsidR="001F177E" w:rsidRPr="00163257" w:rsidRDefault="001F177E" w:rsidP="00163257">
      <w:pPr>
        <w:pStyle w:val="Table"/>
      </w:pPr>
    </w:p>
    <w:p w14:paraId="1D9D0DC1" w14:textId="6A182B4C" w:rsidR="00906FFD" w:rsidRDefault="00672CF2" w:rsidP="00906FFD">
      <w:pPr>
        <w:pStyle w:val="Heading2"/>
        <w:rPr>
          <w:lang w:val="en-GB"/>
        </w:rPr>
      </w:pPr>
      <w:r>
        <w:rPr>
          <w:lang w:val="en-GB"/>
        </w:rPr>
        <w:t>Implemented unit test cases and results</w:t>
      </w:r>
    </w:p>
    <w:p w14:paraId="3C41FCF8" w14:textId="16506B22" w:rsidR="00F823CE" w:rsidRDefault="00917CB9" w:rsidP="00F823CE">
      <w:pPr>
        <w:pStyle w:val="BodyText"/>
        <w:rPr>
          <w:lang w:val="en-GB"/>
        </w:rPr>
      </w:pPr>
      <w:r>
        <w:rPr>
          <w:lang w:val="en-GB"/>
        </w:rPr>
        <w:t>Test case 1 and test case 2 check the funtionability of function check_limits.</w:t>
      </w:r>
    </w:p>
    <w:p w14:paraId="2B6575AD" w14:textId="20F39CB6" w:rsidR="003746AF" w:rsidRPr="003746AF" w:rsidRDefault="00830BD0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 xml:space="preserve">    </w:t>
      </w:r>
      <w:r w:rsidR="003746AF" w:rsidRPr="003746AF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="003746AF"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="003746AF" w:rsidRPr="003746AF">
        <w:rPr>
          <w:rFonts w:ascii="Consolas" w:hAnsi="Consolas"/>
          <w:color w:val="82AAFF"/>
          <w:sz w:val="21"/>
          <w:szCs w:val="21"/>
          <w:lang w:val="en-US"/>
        </w:rPr>
        <w:t>check_limits</w:t>
      </w:r>
      <w:r w:rsidR="003746AF"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="003746AF" w:rsidRPr="003746AF">
        <w:rPr>
          <w:rFonts w:ascii="Consolas" w:hAnsi="Consolas"/>
          <w:i/>
          <w:iCs/>
          <w:color w:val="A6ACCD"/>
          <w:sz w:val="21"/>
          <w:szCs w:val="21"/>
          <w:lang w:val="en-US"/>
        </w:rPr>
        <w:t>limits</w:t>
      </w:r>
      <w:r w:rsidR="003746AF" w:rsidRPr="003746AF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6E6036C0" w14:textId="4B53010C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="00830BD0"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3746AF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i/>
          <w:iCs/>
          <w:color w:val="A6ACCD"/>
          <w:sz w:val="21"/>
          <w:szCs w:val="21"/>
          <w:lang w:val="en-US"/>
        </w:rPr>
        <w:t>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746AF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i/>
          <w:iCs/>
          <w:color w:val="A6ACCD"/>
          <w:sz w:val="21"/>
          <w:szCs w:val="21"/>
          <w:lang w:val="en-US"/>
        </w:rPr>
        <w:t>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746AF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]:</w:t>
      </w:r>
    </w:p>
    <w:p w14:paraId="7C2159D5" w14:textId="1E3037B1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>     </w:t>
      </w:r>
      <w:r w:rsidR="00830BD0"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  </w:t>
      </w:r>
      <w:r w:rsidRPr="003746AF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True</w:t>
      </w:r>
    </w:p>
    <w:p w14:paraId="26804AC6" w14:textId="39261BF4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>   </w:t>
      </w:r>
      <w:r w:rsidR="00830BD0"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22C1544A" w14:textId="55DA181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>   </w:t>
      </w:r>
      <w:r w:rsidR="00830BD0"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    </w:t>
      </w:r>
      <w:r w:rsidRPr="003746AF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False</w:t>
      </w:r>
    </w:p>
    <w:p w14:paraId="7F254B8F" w14:textId="713B67E0" w:rsidR="00917CB9" w:rsidRPr="00917CB9" w:rsidRDefault="00FB2760" w:rsidP="00F823CE">
      <w:pPr>
        <w:pStyle w:val="BodyText"/>
      </w:pPr>
      <w:r>
        <w:t>This function</w:t>
      </w:r>
      <w:r w:rsidR="00917CB9">
        <w:t xml:space="preserve"> gets an array containing the l</w:t>
      </w:r>
      <w:r w:rsidR="00917CB9" w:rsidRPr="00917CB9">
        <w:t>imits as a parameter and checks that the lower limit</w:t>
      </w:r>
      <w:r>
        <w:t xml:space="preserve"> ( limit[0]</w:t>
      </w:r>
      <w:r w:rsidRPr="00917CB9">
        <w:t xml:space="preserve"> </w:t>
      </w:r>
      <w:r>
        <w:t>)</w:t>
      </w:r>
      <w:r w:rsidR="00917CB9" w:rsidRPr="00917CB9">
        <w:t xml:space="preserve"> is smaller than the higher limit</w:t>
      </w:r>
      <w:r>
        <w:t xml:space="preserve"> ( limit[1] )</w:t>
      </w:r>
      <w:r w:rsidR="00917CB9" w:rsidRPr="00917CB9">
        <w:t>.</w:t>
      </w:r>
      <w:r>
        <w:t xml:space="preserve"> </w:t>
      </w:r>
      <w:r w:rsidR="00917CB9" w:rsidRPr="00917CB9">
        <w:t>If this is the case, the function returns True. Otherwise, it returns False.</w:t>
      </w:r>
    </w:p>
    <w:p w14:paraId="29E4057C" w14:textId="12BE11EB" w:rsidR="00917CB9" w:rsidRDefault="00917CB9" w:rsidP="00917CB9">
      <w:pPr>
        <w:pStyle w:val="Heading3"/>
      </w:pPr>
      <w:r>
        <w:lastRenderedPageBreak/>
        <w:t>Test case 1:</w:t>
      </w:r>
    </w:p>
    <w:p w14:paraId="29835D2D" w14:textId="19DD7D9C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3746AF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test_check_limits</w:t>
      </w:r>
      <w:r>
        <w:rPr>
          <w:rFonts w:ascii="Consolas" w:hAnsi="Consolas"/>
          <w:color w:val="82AAFF"/>
          <w:sz w:val="21"/>
          <w:szCs w:val="21"/>
          <w:lang w:val="en-US"/>
        </w:rPr>
        <w:t>1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2F9A5247" w14:textId="7777777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limits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3746AF">
        <w:rPr>
          <w:rFonts w:ascii="Consolas" w:hAnsi="Consolas"/>
          <w:color w:val="F78C6C"/>
          <w:sz w:val="21"/>
          <w:szCs w:val="21"/>
          <w:lang w:val="en-US"/>
        </w:rPr>
        <w:t>8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F78C6C"/>
          <w:sz w:val="21"/>
          <w:szCs w:val="21"/>
          <w:lang w:val="en-US"/>
        </w:rPr>
        <w:t>16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14:paraId="4E5339D8" w14:textId="7777777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result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FFCB6B"/>
          <w:sz w:val="21"/>
          <w:szCs w:val="21"/>
          <w:lang w:val="en-US"/>
        </w:rPr>
        <w:t>sensors_main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check_limits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>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69DEFB51" w14:textId="7777777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3746AF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assertTrue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>result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True)</w:t>
      </w:r>
    </w:p>
    <w:p w14:paraId="0B2FA68D" w14:textId="03112EBD" w:rsidR="00FB2760" w:rsidRDefault="00FB2760" w:rsidP="00917CB9">
      <w:pPr>
        <w:pStyle w:val="BodyText"/>
        <w:rPr>
          <w:lang w:val="en-GB"/>
        </w:rPr>
      </w:pPr>
      <w:r>
        <w:rPr>
          <w:lang w:val="en-GB"/>
        </w:rPr>
        <w:t xml:space="preserve">In this test case test_check_limits1, </w:t>
      </w:r>
      <w:r w:rsidR="00294E33">
        <w:rPr>
          <w:lang w:val="en-GB"/>
        </w:rPr>
        <w:t>there are correct inputs with 8 as a lower limit and 16 as a highter limit, hence it is expected that the method return True.</w:t>
      </w:r>
    </w:p>
    <w:p w14:paraId="3DD1E1F5" w14:textId="2AA8278B" w:rsidR="00917CB9" w:rsidRDefault="00917CB9" w:rsidP="00917CB9">
      <w:pPr>
        <w:pStyle w:val="Heading3"/>
      </w:pPr>
      <w:r>
        <w:t>Test case 2:</w:t>
      </w:r>
    </w:p>
    <w:p w14:paraId="7BDAEEBE" w14:textId="0CB5334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3746AF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test_check_limits</w:t>
      </w:r>
      <w:r>
        <w:rPr>
          <w:rFonts w:ascii="Consolas" w:hAnsi="Consolas"/>
          <w:color w:val="82AAFF"/>
          <w:sz w:val="21"/>
          <w:szCs w:val="21"/>
          <w:lang w:val="en-US"/>
        </w:rPr>
        <w:t>2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1905F778" w14:textId="556C52EA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limits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[</w:t>
      </w:r>
      <w:r>
        <w:rPr>
          <w:rFonts w:ascii="Consolas" w:hAnsi="Consolas"/>
          <w:color w:val="F78C6C"/>
          <w:sz w:val="21"/>
          <w:szCs w:val="21"/>
          <w:lang w:val="en-US"/>
        </w:rPr>
        <w:t>16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8C6C"/>
          <w:sz w:val="21"/>
          <w:szCs w:val="21"/>
          <w:lang w:val="en-US"/>
        </w:rPr>
        <w:t>8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14:paraId="14F38798" w14:textId="77777777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result 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3746AF">
        <w:rPr>
          <w:rFonts w:ascii="Consolas" w:hAnsi="Consolas"/>
          <w:color w:val="FFCB6B"/>
          <w:sz w:val="21"/>
          <w:szCs w:val="21"/>
          <w:lang w:val="en-US"/>
        </w:rPr>
        <w:t>sensors_main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>check_limits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>limits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5DA59341" w14:textId="4694D74B" w:rsidR="003746AF" w:rsidRPr="003746AF" w:rsidRDefault="003746AF" w:rsidP="003746AF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3746AF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3746AF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.</w:t>
      </w:r>
      <w:r>
        <w:rPr>
          <w:rFonts w:ascii="Consolas" w:hAnsi="Consolas"/>
          <w:color w:val="82AAFF"/>
          <w:sz w:val="21"/>
          <w:szCs w:val="21"/>
          <w:lang w:val="en-US"/>
        </w:rPr>
        <w:t>assertFalse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46AF">
        <w:rPr>
          <w:rFonts w:ascii="Consolas" w:hAnsi="Consolas"/>
          <w:color w:val="A6ACCD"/>
          <w:sz w:val="21"/>
          <w:szCs w:val="21"/>
          <w:lang w:val="en-US"/>
        </w:rPr>
        <w:t>result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46AF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9DDFF"/>
          <w:sz w:val="21"/>
          <w:szCs w:val="21"/>
          <w:lang w:val="en-US"/>
        </w:rPr>
        <w:t>False</w:t>
      </w:r>
      <w:r w:rsidRPr="003746AF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4C81B1EC" w14:textId="78A74A49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t>In this test case test_check_limits2, there are correct inputs with 16 as a lower limit and 8 as a highter limit, hence it is expected that the method return False.</w:t>
      </w:r>
    </w:p>
    <w:p w14:paraId="751BF096" w14:textId="77777777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br w:type="page"/>
      </w:r>
    </w:p>
    <w:p w14:paraId="4199F0DD" w14:textId="123778A4" w:rsid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lastRenderedPageBreak/>
        <w:t>Test case 3 and test case 4 check the funtionability of function read_sensors.</w:t>
      </w:r>
    </w:p>
    <w:p w14:paraId="3E87A413" w14:textId="62F9A5A5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C792EA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read_sensors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():</w:t>
      </w:r>
    </w:p>
    <w:p w14:paraId="74AE5054" w14:textId="5734DFEC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</w:p>
    <w:p w14:paraId="5E4CA824" w14:textId="45F6E28D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22.2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</w:p>
    <w:p w14:paraId="3DDB5035" w14:textId="73E5B444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</w:p>
    <w:p w14:paraId="21A0E702" w14:textId="7735EE75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0.8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</w:p>
    <w:p w14:paraId="34CB04D4" w14:textId="1F1D01E8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</w:t>
      </w:r>
      <w:r>
        <w:rPr>
          <w:rFonts w:ascii="Consolas" w:hAnsi="Consolas"/>
          <w:color w:val="A6ACCD"/>
          <w:sz w:val="21"/>
          <w:szCs w:val="21"/>
          <w:lang w:val="en-US"/>
        </w:rPr>
        <w:t xml:space="preserve">    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]]</w:t>
      </w:r>
    </w:p>
    <w:p w14:paraId="0D984C87" w14:textId="204A6BA7" w:rsidR="00294E33" w:rsidRPr="00294E33" w:rsidRDefault="00294E33" w:rsidP="00294E33">
      <w:pPr>
        <w:pStyle w:val="BodyText"/>
        <w:rPr>
          <w:lang w:val="en-GB"/>
        </w:rPr>
      </w:pPr>
      <w:r>
        <w:rPr>
          <w:lang w:val="en-GB"/>
        </w:rPr>
        <w:t>This function</w:t>
      </w:r>
      <w:r w:rsidR="00830BD0">
        <w:rPr>
          <w:lang w:val="en-GB"/>
        </w:rPr>
        <w:t xml:space="preserve"> is supposed to return</w:t>
      </w:r>
      <w:r>
        <w:rPr>
          <w:lang w:val="en-GB"/>
        </w:rPr>
        <w:t xml:space="preserve"> a fixed sensor readings (four sensors, five readings per sensor) for development and testing</w:t>
      </w:r>
    </w:p>
    <w:p w14:paraId="58382BD1" w14:textId="06427DB6" w:rsidR="00917CB9" w:rsidRDefault="00917CB9" w:rsidP="00917CB9">
      <w:pPr>
        <w:pStyle w:val="Heading3"/>
      </w:pPr>
      <w:r>
        <w:t>Test case 3:</w:t>
      </w:r>
    </w:p>
    <w:p w14:paraId="54F1B1A8" w14:textId="068CAD3F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830BD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test_read_</w:t>
      </w:r>
      <w:r>
        <w:rPr>
          <w:rFonts w:ascii="Consolas" w:hAnsi="Consolas"/>
          <w:color w:val="82AAFF"/>
          <w:sz w:val="21"/>
          <w:szCs w:val="21"/>
          <w:lang w:val="en-US"/>
        </w:rPr>
        <w:t>s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ensors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5739500C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result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sensors_main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read_sensors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()</w:t>
      </w:r>
    </w:p>
    <w:p w14:paraId="4CC0CA47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assertNotEqual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result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"")</w:t>
      </w:r>
    </w:p>
    <w:p w14:paraId="1B1CF18B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</w:p>
    <w:p w14:paraId="35B80455" w14:textId="6DE4AF8E" w:rsidR="001B7754" w:rsidRDefault="001B7754" w:rsidP="001B7754">
      <w:pPr>
        <w:rPr>
          <w:lang w:val="en-US"/>
        </w:rPr>
      </w:pPr>
      <w:r w:rsidRPr="001B7754">
        <w:rPr>
          <w:lang w:val="en-US"/>
        </w:rPr>
        <w:t xml:space="preserve">The </w:t>
      </w:r>
      <w:r>
        <w:rPr>
          <w:lang w:val="en-US"/>
        </w:rPr>
        <w:t xml:space="preserve">test case test_read_sensors </w:t>
      </w:r>
      <w:r w:rsidRPr="001B7754">
        <w:rPr>
          <w:lang w:val="en-US"/>
        </w:rPr>
        <w:t xml:space="preserve"> tests whether function read_sensors return any sensor readings.</w:t>
      </w:r>
      <w:r>
        <w:rPr>
          <w:lang w:val="en-US"/>
        </w:rPr>
        <w:t xml:space="preserve"> It indeed return a result tha</w:t>
      </w:r>
      <w:r w:rsidR="00830BD0">
        <w:rPr>
          <w:lang w:val="en-US"/>
        </w:rPr>
        <w:t>t got printed into the terminal and the test passed.</w:t>
      </w:r>
    </w:p>
    <w:p w14:paraId="397D5180" w14:textId="0653B451" w:rsidR="00917CB9" w:rsidRDefault="00917CB9" w:rsidP="00917CB9">
      <w:pPr>
        <w:pStyle w:val="Heading3"/>
      </w:pPr>
      <w:r>
        <w:t>Test case 4:</w:t>
      </w:r>
    </w:p>
    <w:p w14:paraId="58CAF81A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830BD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test_read_sensors2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7D9CE179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sensors_reading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sensors_main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read_sensors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()</w:t>
      </w:r>
    </w:p>
    <w:p w14:paraId="0682CB9B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sensor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sensors_reading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62C9BB78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   num_of_result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len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sensor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7029D357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assertNotEqual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num_of_result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400A30BA" w14:textId="2D50E9AA" w:rsidR="001B7754" w:rsidRDefault="001B7754" w:rsidP="001B7754">
      <w:pPr>
        <w:pStyle w:val="BodyText"/>
      </w:pPr>
      <w:r w:rsidRPr="001B7754">
        <w:t>The t</w:t>
      </w:r>
      <w:r>
        <w:t>est case test_read_sensors2</w:t>
      </w:r>
      <w:r w:rsidRPr="001B7754">
        <w:t xml:space="preserve"> tests whether function</w:t>
      </w:r>
      <w:r>
        <w:t xml:space="preserve"> </w:t>
      </w:r>
      <w:r w:rsidRPr="001B7754">
        <w:t>read_sensors return 5 result for each sensor reading.</w:t>
      </w:r>
    </w:p>
    <w:p w14:paraId="1420DFB9" w14:textId="16B4E66A" w:rsidR="001B7754" w:rsidRDefault="001B7754" w:rsidP="001B7754">
      <w:pPr>
        <w:pStyle w:val="BodyText"/>
      </w:pPr>
      <w:r>
        <w:t>This test failed. The reason is that in return part from the function read_sensors in sensors_main.py, when look into the sensors reading, we can notice that some of them only have 4 readings</w:t>
      </w:r>
    </w:p>
    <w:p w14:paraId="54984444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89DDFF"/>
          <w:sz w:val="21"/>
          <w:szCs w:val="21"/>
          <w:lang w:val="en-US"/>
        </w:rPr>
      </w:pP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22.2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</w:p>
    <w:p w14:paraId="5738E17E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89DDFF"/>
          <w:sz w:val="21"/>
          <w:szCs w:val="21"/>
          <w:lang w:val="en-US"/>
        </w:rPr>
      </w:pPr>
      <w:r w:rsidRPr="00830BD0">
        <w:rPr>
          <w:rFonts w:ascii="Consolas" w:hAnsi="Consolas"/>
          <w:color w:val="89DDFF"/>
          <w:sz w:val="21"/>
          <w:szCs w:val="21"/>
          <w:lang w:val="en-US"/>
        </w:rPr>
        <w:t>[-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>
        <w:rPr>
          <w:rFonts w:ascii="Consolas" w:hAnsi="Consolas"/>
          <w:color w:val="89DDFF"/>
          <w:sz w:val="21"/>
          <w:szCs w:val="21"/>
          <w:lang w:val="en-US"/>
        </w:rPr>
        <w:t xml:space="preserve"> </w:t>
      </w:r>
    </w:p>
    <w:p w14:paraId="1ED97A28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0.8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</w:p>
    <w:p w14:paraId="1C9FA79D" w14:textId="51CC1F4C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</w:t>
      </w:r>
    </w:p>
    <w:p w14:paraId="00BE704D" w14:textId="77777777" w:rsidR="00C53A04" w:rsidRPr="00C53A04" w:rsidRDefault="0021790E" w:rsidP="00333916">
      <w:pPr>
        <w:pStyle w:val="Heading1"/>
        <w:rPr>
          <w:lang w:val="en-US"/>
        </w:rPr>
      </w:pPr>
      <w:r w:rsidRPr="00C53A04">
        <w:rPr>
          <w:lang w:val="en-GB"/>
        </w:rPr>
        <w:lastRenderedPageBreak/>
        <w:t>INTEGRATION AND SYSTEM TESTING &amp; CHANGEOVER</w:t>
      </w:r>
    </w:p>
    <w:p w14:paraId="5648A7F1" w14:textId="0BD480F7" w:rsidR="00C53A04" w:rsidRDefault="00A37D62" w:rsidP="00E27415">
      <w:pPr>
        <w:pStyle w:val="Heading2"/>
        <w:rPr>
          <w:lang w:val="en-US"/>
        </w:rPr>
      </w:pPr>
      <w:r w:rsidRPr="00C53A04">
        <w:rPr>
          <w:lang w:val="en-US"/>
        </w:rPr>
        <w:t>Planned test cases for integration and system testing</w:t>
      </w:r>
    </w:p>
    <w:p w14:paraId="35E73F95" w14:textId="736073D5" w:rsidR="00632A1B" w:rsidRPr="00632A1B" w:rsidRDefault="00632A1B" w:rsidP="00797D44">
      <w:pPr>
        <w:pStyle w:val="Heading3"/>
      </w:pPr>
      <w:r>
        <w:t>Integration test case plan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89"/>
        <w:gridCol w:w="1760"/>
        <w:gridCol w:w="1864"/>
        <w:gridCol w:w="1974"/>
        <w:gridCol w:w="1590"/>
        <w:gridCol w:w="2014"/>
      </w:tblGrid>
      <w:tr w:rsidR="00797D44" w:rsidRPr="00797D44" w14:paraId="092FD3EE" w14:textId="77777777" w:rsidTr="00975408">
        <w:tc>
          <w:tcPr>
            <w:tcW w:w="689" w:type="dxa"/>
            <w:shd w:val="clear" w:color="auto" w:fill="D9D9D9" w:themeFill="background1" w:themeFillShade="D9"/>
            <w:vAlign w:val="center"/>
          </w:tcPr>
          <w:p w14:paraId="03EAEB71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ID</w:t>
            </w:r>
          </w:p>
        </w:tc>
        <w:tc>
          <w:tcPr>
            <w:tcW w:w="1760" w:type="dxa"/>
            <w:shd w:val="clear" w:color="auto" w:fill="D9D9D9" w:themeFill="background1" w:themeFillShade="D9"/>
            <w:vAlign w:val="center"/>
          </w:tcPr>
          <w:p w14:paraId="6656FC6E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Description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321EF283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Target(s)</w:t>
            </w:r>
          </w:p>
        </w:tc>
        <w:tc>
          <w:tcPr>
            <w:tcW w:w="1974" w:type="dxa"/>
            <w:shd w:val="clear" w:color="auto" w:fill="D9D9D9" w:themeFill="background1" w:themeFillShade="D9"/>
            <w:vAlign w:val="center"/>
          </w:tcPr>
          <w:p w14:paraId="684A4A4D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Precondition(s)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05116D74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Input(s)</w:t>
            </w:r>
          </w:p>
        </w:tc>
        <w:tc>
          <w:tcPr>
            <w:tcW w:w="2014" w:type="dxa"/>
            <w:shd w:val="clear" w:color="auto" w:fill="D9D9D9" w:themeFill="background1" w:themeFillShade="D9"/>
            <w:vAlign w:val="center"/>
          </w:tcPr>
          <w:p w14:paraId="08A0A9D3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Expected outcome(s)</w:t>
            </w:r>
          </w:p>
          <w:p w14:paraId="169FBD5A" w14:textId="77777777" w:rsidR="00797D44" w:rsidRPr="00797D44" w:rsidRDefault="00797D44" w:rsidP="00797D44">
            <w:pPr>
              <w:pStyle w:val="Table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(postcondition)</w:t>
            </w:r>
          </w:p>
        </w:tc>
      </w:tr>
      <w:tr w:rsidR="00797D44" w:rsidRPr="003746AF" w14:paraId="7A984978" w14:textId="77777777" w:rsidTr="00975408">
        <w:tc>
          <w:tcPr>
            <w:tcW w:w="689" w:type="dxa"/>
          </w:tcPr>
          <w:p w14:paraId="0AE207B6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TC5</w:t>
            </w:r>
          </w:p>
        </w:tc>
        <w:tc>
          <w:tcPr>
            <w:tcW w:w="1760" w:type="dxa"/>
          </w:tcPr>
          <w:p w14:paraId="1C4E9814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 xml:space="preserve">Test integration between </w:t>
            </w:r>
            <w:r w:rsidRPr="00797D44">
              <w:rPr>
                <w:rFonts w:ascii="Consolas" w:hAnsi="Consolas"/>
                <w:sz w:val="22"/>
              </w:rPr>
              <w:t>main()</w:t>
            </w:r>
            <w:r w:rsidRPr="00797D44">
              <w:rPr>
                <w:sz w:val="22"/>
              </w:rPr>
              <w:t xml:space="preserve"> and </w:t>
            </w:r>
            <w:r w:rsidRPr="00975408">
              <w:rPr>
                <w:rStyle w:val="codeChar"/>
              </w:rPr>
              <w:t>check_limits()</w:t>
            </w:r>
          </w:p>
        </w:tc>
        <w:tc>
          <w:tcPr>
            <w:tcW w:w="1864" w:type="dxa"/>
          </w:tcPr>
          <w:p w14:paraId="339FF526" w14:textId="77777777" w:rsid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Module</w:t>
            </w:r>
          </w:p>
          <w:p w14:paraId="3574778E" w14:textId="7FC67EDF" w:rsid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rStyle w:val="codeChar"/>
                <w:szCs w:val="22"/>
              </w:rPr>
              <w:t>sensors_main</w:t>
            </w:r>
            <w:r w:rsidRPr="00797D44">
              <w:rPr>
                <w:sz w:val="22"/>
              </w:rPr>
              <w:t xml:space="preserve">, function </w:t>
            </w:r>
            <w:r w:rsidRPr="00797D44">
              <w:rPr>
                <w:rStyle w:val="codeChar"/>
                <w:szCs w:val="22"/>
              </w:rPr>
              <w:t>main()</w:t>
            </w:r>
            <w:r w:rsidRPr="00797D44">
              <w:rPr>
                <w:sz w:val="22"/>
              </w:rPr>
              <w:t xml:space="preserve"> and </w:t>
            </w:r>
          </w:p>
          <w:p w14:paraId="0E2CEB45" w14:textId="275CFD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rStyle w:val="codeChar"/>
                <w:szCs w:val="22"/>
              </w:rPr>
              <w:t>check_limits()</w:t>
            </w:r>
          </w:p>
        </w:tc>
        <w:tc>
          <w:tcPr>
            <w:tcW w:w="1974" w:type="dxa"/>
          </w:tcPr>
          <w:p w14:paraId="6C4A6BCA" w14:textId="2E253EF1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 xml:space="preserve">Function </w:t>
            </w:r>
            <w:r w:rsidRPr="00975408">
              <w:rPr>
                <w:rStyle w:val="codeChar"/>
              </w:rPr>
              <w:t>check_limits</w:t>
            </w:r>
            <w:r w:rsidR="00975408">
              <w:rPr>
                <w:rStyle w:val="codeChar"/>
              </w:rPr>
              <w:t>()</w:t>
            </w:r>
            <w:r w:rsidRPr="00797D44">
              <w:rPr>
                <w:sz w:val="22"/>
              </w:rPr>
              <w:t xml:space="preserve"> has been unit tested. Function main is runnable, it is able to parse the command line arguments and the call from it to </w:t>
            </w:r>
            <w:r w:rsidRPr="00975408">
              <w:rPr>
                <w:rStyle w:val="codeChar"/>
              </w:rPr>
              <w:t>check_limits</w:t>
            </w:r>
            <w:r w:rsidR="00975408">
              <w:rPr>
                <w:rStyle w:val="codeChar"/>
              </w:rPr>
              <w:t>()</w:t>
            </w:r>
            <w:r w:rsidRPr="00797D44">
              <w:rPr>
                <w:sz w:val="22"/>
              </w:rPr>
              <w:t xml:space="preserve"> has been implemented.</w:t>
            </w:r>
          </w:p>
        </w:tc>
        <w:tc>
          <w:tcPr>
            <w:tcW w:w="1590" w:type="dxa"/>
          </w:tcPr>
          <w:p w14:paraId="7E160749" w14:textId="77777777" w:rsidR="00797D44" w:rsidRPr="00797D44" w:rsidRDefault="00797D44" w:rsidP="00797D44">
            <w:pPr>
              <w:pStyle w:val="Table"/>
              <w:rPr>
                <w:sz w:val="22"/>
              </w:rPr>
            </w:pPr>
            <w:r w:rsidRPr="00797D44">
              <w:rPr>
                <w:sz w:val="22"/>
              </w:rPr>
              <w:t>Command line parameters (min. and max. temperature) 8 and 16.</w:t>
            </w:r>
          </w:p>
        </w:tc>
        <w:tc>
          <w:tcPr>
            <w:tcW w:w="2014" w:type="dxa"/>
          </w:tcPr>
          <w:p w14:paraId="2E2272BB" w14:textId="6093F518" w:rsidR="00797D44" w:rsidRPr="00797D44" w:rsidRDefault="00975408" w:rsidP="00797D44">
            <w:pPr>
              <w:pStyle w:val="Table"/>
              <w:rPr>
                <w:sz w:val="22"/>
              </w:rPr>
            </w:pPr>
            <w:r>
              <w:rPr>
                <w:sz w:val="22"/>
              </w:rPr>
              <w:t xml:space="preserve">In main, error message </w:t>
            </w:r>
            <w:r w:rsidRPr="00975408">
              <w:rPr>
                <w:rStyle w:val="codeChar"/>
              </w:rPr>
              <w:t>“</w:t>
            </w:r>
            <w:r w:rsidR="00797D44" w:rsidRPr="00975408">
              <w:rPr>
                <w:rStyle w:val="codeChar"/>
              </w:rPr>
              <w:t>Error: Incorrect command line arguments.”</w:t>
            </w:r>
            <w:r w:rsidR="00797D44" w:rsidRPr="00797D44">
              <w:rPr>
                <w:sz w:val="22"/>
              </w:rPr>
              <w:t xml:space="preserve"> is printed to the console.</w:t>
            </w:r>
          </w:p>
        </w:tc>
      </w:tr>
    </w:tbl>
    <w:p w14:paraId="0621CBB5" w14:textId="19545722" w:rsidR="00632A1B" w:rsidRDefault="00632A1B" w:rsidP="00632A1B">
      <w:pPr>
        <w:pStyle w:val="Heading3"/>
      </w:pPr>
      <w:r>
        <w:t>System test case plan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1417"/>
        <w:gridCol w:w="1418"/>
        <w:gridCol w:w="3685"/>
        <w:gridCol w:w="834"/>
      </w:tblGrid>
      <w:tr w:rsidR="00797D44" w:rsidRPr="00797D44" w14:paraId="3A896B2D" w14:textId="77777777" w:rsidTr="00975408">
        <w:tc>
          <w:tcPr>
            <w:tcW w:w="7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31DF6B" w14:textId="41319812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Step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0550B66" w14:textId="2DD341F1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Description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A327E3" w14:textId="4B2F0FEE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Inputs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3E1585" w14:textId="7C2BDC40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Expected outputs(s) or results(s)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CC51ED" w14:textId="0A96D579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Actual output(s) or results(s)</w:t>
            </w:r>
          </w:p>
        </w:tc>
        <w:tc>
          <w:tcPr>
            <w:tcW w:w="8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C6FDD4C" w14:textId="40DB7974" w:rsidR="00632A1B" w:rsidRPr="00797D44" w:rsidRDefault="00632A1B" w:rsidP="00797D44">
            <w:pPr>
              <w:pStyle w:val="Table"/>
              <w:keepNext w:val="0"/>
              <w:rPr>
                <w:b/>
                <w:sz w:val="22"/>
              </w:rPr>
            </w:pPr>
            <w:r w:rsidRPr="00797D44">
              <w:rPr>
                <w:b/>
                <w:sz w:val="22"/>
              </w:rPr>
              <w:t>Pass/ Fail &amp; notes</w:t>
            </w:r>
          </w:p>
        </w:tc>
      </w:tr>
      <w:tr w:rsidR="00975408" w:rsidRPr="00797D44" w14:paraId="70323BB8" w14:textId="77777777" w:rsidTr="00975408">
        <w:tc>
          <w:tcPr>
            <w:tcW w:w="737" w:type="dxa"/>
            <w:tcBorders>
              <w:top w:val="single" w:sz="4" w:space="0" w:color="auto"/>
            </w:tcBorders>
          </w:tcPr>
          <w:p w14:paraId="44E16A86" w14:textId="2C949955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6C073F8" w14:textId="0BE7D4EB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 xml:space="preserve">Operator starts the </w:t>
            </w:r>
            <w:r w:rsidRPr="00975408">
              <w:rPr>
                <w:rStyle w:val="codeChar"/>
              </w:rPr>
              <w:t>sensors_main.py</w:t>
            </w:r>
            <w:r w:rsidRPr="00797D44">
              <w:rPr>
                <w:sz w:val="22"/>
              </w:rPr>
              <w:t xml:space="preserve"> from command prompt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5A86AD9" w14:textId="77777777" w:rsidR="00975408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Command line</w:t>
            </w:r>
          </w:p>
          <w:p w14:paraId="702DAA09" w14:textId="7F774646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parameters 8 16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2E11D46" w14:textId="5433A3DF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312CBF9A" w14:textId="653F147A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1CBF4120" w14:textId="2E9722AF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  <w:tr w:rsidR="00975408" w:rsidRPr="00797D44" w14:paraId="54FFBC99" w14:textId="77777777" w:rsidTr="00975408">
        <w:tc>
          <w:tcPr>
            <w:tcW w:w="737" w:type="dxa"/>
          </w:tcPr>
          <w:p w14:paraId="1DD59EA7" w14:textId="0EFF425A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2</w:t>
            </w:r>
          </w:p>
        </w:tc>
        <w:tc>
          <w:tcPr>
            <w:tcW w:w="1800" w:type="dxa"/>
          </w:tcPr>
          <w:p w14:paraId="0331CFE8" w14:textId="77777777" w:rsidR="00975408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 xml:space="preserve">Software starts and notices the correct command line </w:t>
            </w:r>
          </w:p>
          <w:p w14:paraId="273437E6" w14:textId="2F2D9820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parameters</w:t>
            </w:r>
          </w:p>
        </w:tc>
        <w:tc>
          <w:tcPr>
            <w:tcW w:w="1417" w:type="dxa"/>
          </w:tcPr>
          <w:p w14:paraId="1951341F" w14:textId="37523756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5B493A43" w14:textId="1E025AFA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Console print</w:t>
            </w:r>
            <w:r w:rsidR="00E62B21" w:rsidRPr="00797D44">
              <w:rPr>
                <w:sz w:val="22"/>
              </w:rPr>
              <w:t xml:space="preserve"> out the sensors readings</w:t>
            </w:r>
          </w:p>
        </w:tc>
        <w:tc>
          <w:tcPr>
            <w:tcW w:w="3685" w:type="dxa"/>
          </w:tcPr>
          <w:p w14:paraId="60F7C364" w14:textId="77777777" w:rsidR="00C53A04" w:rsidRPr="00797D44" w:rsidRDefault="00C53A04" w:rsidP="00975408">
            <w:pPr>
              <w:pStyle w:val="code"/>
            </w:pPr>
            <w:r w:rsidRPr="00797D44">
              <w:t xml:space="preserve">[21.2, 18.2, 18.2, 22.2], </w:t>
            </w:r>
          </w:p>
          <w:p w14:paraId="08BC3867" w14:textId="77777777" w:rsidR="00C53A04" w:rsidRPr="00797D44" w:rsidRDefault="00C53A04" w:rsidP="00975408">
            <w:pPr>
              <w:pStyle w:val="code"/>
            </w:pPr>
            <w:r w:rsidRPr="00797D44">
              <w:t xml:space="preserve">[-5.0, -4.2, -3.9, -4.5], </w:t>
            </w:r>
          </w:p>
          <w:p w14:paraId="61DEE4F4" w14:textId="77777777" w:rsidR="00C53A04" w:rsidRPr="00797D44" w:rsidRDefault="00C53A04" w:rsidP="00975408">
            <w:pPr>
              <w:pStyle w:val="code"/>
            </w:pPr>
            <w:r w:rsidRPr="00797D44">
              <w:t xml:space="preserve">[1.2, 0.0, 0.5, -0.8, -1.0], </w:t>
            </w:r>
          </w:p>
          <w:p w14:paraId="234D149A" w14:textId="599FC895" w:rsidR="00632A1B" w:rsidRPr="00797D44" w:rsidRDefault="00C53A04" w:rsidP="00975408">
            <w:pPr>
              <w:pStyle w:val="code"/>
            </w:pPr>
            <w:r w:rsidRPr="00797D44">
              <w:t>[25.0, -4.2, -13.9, 4.5]</w:t>
            </w:r>
          </w:p>
        </w:tc>
        <w:tc>
          <w:tcPr>
            <w:tcW w:w="834" w:type="dxa"/>
          </w:tcPr>
          <w:p w14:paraId="5F1C1FE0" w14:textId="77FAC246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  <w:tr w:rsidR="00975408" w:rsidRPr="00797D44" w14:paraId="7A4E011B" w14:textId="77777777" w:rsidTr="00975408">
        <w:tc>
          <w:tcPr>
            <w:tcW w:w="737" w:type="dxa"/>
          </w:tcPr>
          <w:p w14:paraId="15B7B471" w14:textId="5431B0EC" w:rsidR="00632A1B" w:rsidRPr="00797D44" w:rsidRDefault="00632A1B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3</w:t>
            </w:r>
          </w:p>
        </w:tc>
        <w:tc>
          <w:tcPr>
            <w:tcW w:w="1800" w:type="dxa"/>
          </w:tcPr>
          <w:p w14:paraId="439205A1" w14:textId="2000FCA5" w:rsidR="00632A1B" w:rsidRPr="00797D44" w:rsidRDefault="003E6E6F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Software exist and the command prompt is shown</w:t>
            </w:r>
          </w:p>
        </w:tc>
        <w:tc>
          <w:tcPr>
            <w:tcW w:w="1417" w:type="dxa"/>
          </w:tcPr>
          <w:p w14:paraId="53EEBC44" w14:textId="636A9D06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1418" w:type="dxa"/>
          </w:tcPr>
          <w:p w14:paraId="08B96130" w14:textId="27300B14" w:rsidR="00632A1B" w:rsidRPr="00797D44" w:rsidRDefault="003E6E6F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Command prompt is shown</w:t>
            </w:r>
          </w:p>
        </w:tc>
        <w:tc>
          <w:tcPr>
            <w:tcW w:w="3685" w:type="dxa"/>
          </w:tcPr>
          <w:p w14:paraId="4AD211CE" w14:textId="7F826C73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-</w:t>
            </w:r>
          </w:p>
        </w:tc>
        <w:tc>
          <w:tcPr>
            <w:tcW w:w="834" w:type="dxa"/>
          </w:tcPr>
          <w:p w14:paraId="7801DB7B" w14:textId="30DBEAA7" w:rsidR="00632A1B" w:rsidRPr="00797D44" w:rsidRDefault="00C53A04" w:rsidP="00797D44">
            <w:pPr>
              <w:pStyle w:val="Table"/>
              <w:keepNext w:val="0"/>
              <w:rPr>
                <w:sz w:val="22"/>
              </w:rPr>
            </w:pPr>
            <w:r w:rsidRPr="00797D44">
              <w:rPr>
                <w:sz w:val="22"/>
              </w:rPr>
              <w:t>Pass</w:t>
            </w:r>
          </w:p>
        </w:tc>
      </w:tr>
    </w:tbl>
    <w:p w14:paraId="17705FC3" w14:textId="77777777" w:rsidR="00830BD0" w:rsidRDefault="00830BD0" w:rsidP="00A37D62">
      <w:pPr>
        <w:pStyle w:val="Heading2"/>
        <w:rPr>
          <w:lang w:val="en-GB"/>
        </w:rPr>
      </w:pPr>
      <w:r>
        <w:rPr>
          <w:lang w:val="en-GB"/>
        </w:rPr>
        <w:br w:type="page"/>
      </w:r>
    </w:p>
    <w:p w14:paraId="7FE68F32" w14:textId="54568D1C" w:rsidR="00A37D62" w:rsidRDefault="009B3487" w:rsidP="00A37D62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Implemented </w:t>
      </w:r>
      <w:r w:rsidR="008A238F">
        <w:rPr>
          <w:lang w:val="en-GB"/>
        </w:rPr>
        <w:t>test case and result</w:t>
      </w:r>
    </w:p>
    <w:p w14:paraId="21FBF347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@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patch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('</w:t>
      </w:r>
      <w:r w:rsidRPr="00830BD0">
        <w:rPr>
          <w:rFonts w:ascii="Consolas" w:hAnsi="Consolas"/>
          <w:color w:val="C3E88D"/>
          <w:sz w:val="21"/>
          <w:szCs w:val="21"/>
          <w:lang w:val="en-US"/>
        </w:rPr>
        <w:t>builtins.print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')</w:t>
      </w:r>
    </w:p>
    <w:p w14:paraId="59B0A16A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</w:t>
      </w:r>
      <w:r w:rsidRPr="00830BD0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test_check_limits_integration2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i/>
          <w:iCs/>
          <w:color w:val="F07178"/>
          <w:sz w:val="21"/>
          <w:szCs w:val="21"/>
          <w:lang w:val="en-US"/>
        </w:rPr>
        <w:t>self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mock_print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):</w:t>
      </w:r>
    </w:p>
    <w:p w14:paraId="682D494E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# set command line parameters, since they are where main gets the</w:t>
      </w:r>
    </w:p>
    <w:p w14:paraId="4D713D23" w14:textId="77777777" w:rsidR="003E3661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i/>
          <w:iCs/>
          <w:color w:val="464B5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# min </w:t>
      </w:r>
      <w:r w:rsidR="003E3661">
        <w:rPr>
          <w:rFonts w:ascii="Consolas" w:hAnsi="Consolas"/>
          <w:i/>
          <w:iCs/>
          <w:color w:val="464B5D"/>
          <w:sz w:val="21"/>
          <w:szCs w:val="21"/>
          <w:lang w:val="en-US"/>
        </w:rPr>
        <w:t>and max temperature settings (8 and 16)</w:t>
      </w:r>
    </w:p>
    <w:p w14:paraId="2C622175" w14:textId="5C779F77" w:rsidR="00830BD0" w:rsidRPr="00830BD0" w:rsidRDefault="003E3661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       # </w:t>
      </w:r>
      <w:r w:rsidR="00830BD0"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then call the function with the command line args</w:t>
      </w:r>
    </w:p>
    <w:p w14:paraId="4BAA6377" w14:textId="1C0CA5AC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with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patch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object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sys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,'</w:t>
      </w:r>
      <w:r w:rsidRPr="00830BD0">
        <w:rPr>
          <w:rFonts w:ascii="Consolas" w:hAnsi="Consolas"/>
          <w:color w:val="C3E88D"/>
          <w:sz w:val="21"/>
          <w:szCs w:val="21"/>
          <w:lang w:val="en-US"/>
        </w:rPr>
        <w:t>argv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',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["</w:t>
      </w:r>
      <w:r w:rsidRPr="00830BD0">
        <w:rPr>
          <w:rFonts w:ascii="Consolas" w:hAnsi="Consolas"/>
          <w:color w:val="C3E88D"/>
          <w:sz w:val="21"/>
          <w:szCs w:val="21"/>
          <w:lang w:val="en-US"/>
        </w:rPr>
        <w:t>sensors_main.py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",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="003E3661">
        <w:rPr>
          <w:rFonts w:ascii="Consolas" w:hAnsi="Consolas"/>
          <w:color w:val="F78C6C"/>
          <w:sz w:val="21"/>
          <w:szCs w:val="21"/>
          <w:lang w:val="en-US"/>
        </w:rPr>
        <w:t>8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="003E3661">
        <w:rPr>
          <w:rFonts w:ascii="Consolas" w:hAnsi="Consolas"/>
          <w:color w:val="F78C6C"/>
          <w:sz w:val="21"/>
          <w:szCs w:val="21"/>
          <w:lang w:val="en-US"/>
        </w:rPr>
        <w:t>16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]):</w:t>
      </w:r>
    </w:p>
    <w:p w14:paraId="62B69D87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  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sensors_main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()</w:t>
      </w:r>
    </w:p>
    <w:p w14:paraId="3656D2D6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# set up for the test call below</w:t>
      </w:r>
    </w:p>
    <w:p w14:paraId="3BE33954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mock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Mock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return_value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=None)</w:t>
      </w:r>
    </w:p>
    <w:p w14:paraId="414B0C06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sensors_readings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18.2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22.2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</w:p>
    <w:p w14:paraId="24E5FBAF" w14:textId="4FD68F71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A6ACCD"/>
          <w:sz w:val="21"/>
          <w:szCs w:val="21"/>
          <w:lang w:val="en-US"/>
        </w:rPr>
        <w:t xml:space="preserve">                           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</w:p>
    <w:p w14:paraId="2C77A8F2" w14:textId="77777777" w:rsid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F78C6C"/>
          <w:sz w:val="21"/>
          <w:szCs w:val="21"/>
          <w:lang w:val="en-US"/>
        </w:rPr>
        <w:t xml:space="preserve">                           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0.8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</w:p>
    <w:p w14:paraId="0E4D0D45" w14:textId="14423746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>
        <w:rPr>
          <w:rFonts w:ascii="Consolas" w:hAnsi="Consolas"/>
          <w:color w:val="A6ACCD"/>
          <w:sz w:val="21"/>
          <w:szCs w:val="21"/>
          <w:lang w:val="en-US"/>
        </w:rPr>
        <w:t xml:space="preserve">                           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25.0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4.2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-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13.9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4.5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]]</w:t>
      </w:r>
    </w:p>
    <w:p w14:paraId="3D02DB85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i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0</w:t>
      </w:r>
    </w:p>
    <w:p w14:paraId="31AC53C9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calls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[]</w:t>
      </w:r>
    </w:p>
    <w:p w14:paraId="3B171106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while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i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4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7EF4E632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   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for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sensor </w:t>
      </w:r>
      <w:r w:rsidRPr="00830BD0">
        <w:rPr>
          <w:rFonts w:ascii="Consolas" w:hAnsi="Consolas"/>
          <w:i/>
          <w:iCs/>
          <w:color w:val="89DDFF"/>
          <w:sz w:val="21"/>
          <w:szCs w:val="21"/>
          <w:lang w:val="en-US"/>
        </w:rPr>
        <w:t>in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 sensors_readings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:</w:t>
      </w:r>
    </w:p>
    <w:p w14:paraId="14301643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       mock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sensor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</w:t>
      </w:r>
    </w:p>
    <w:p w14:paraId="13D2B2D4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       calls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append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call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sensor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))</w:t>
      </w:r>
    </w:p>
    <w:p w14:paraId="1523221F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>                i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+=</w:t>
      </w:r>
      <w:r w:rsidRPr="00830BD0">
        <w:rPr>
          <w:rFonts w:ascii="Consolas" w:hAnsi="Consolas"/>
          <w:color w:val="F78C6C"/>
          <w:sz w:val="21"/>
          <w:szCs w:val="21"/>
          <w:lang w:val="en-US"/>
        </w:rPr>
        <w:t>1</w:t>
      </w:r>
    </w:p>
    <w:p w14:paraId="69839659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</w:p>
    <w:p w14:paraId="782BC70B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# check that the console output is the expected calls (sensor readings lists)</w:t>
      </w:r>
    </w:p>
    <w:p w14:paraId="427FF4B8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mock_print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assert_has_calls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calls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any_order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=False)</w:t>
      </w:r>
    </w:p>
    <w:p w14:paraId="41DC1D45" w14:textId="77777777" w:rsidR="00830BD0" w:rsidRPr="00830BD0" w:rsidRDefault="00830BD0" w:rsidP="00830BD0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</w:p>
    <w:p w14:paraId="13ABC415" w14:textId="44BA92D1" w:rsidR="00975408" w:rsidRDefault="00975408" w:rsidP="008A238F">
      <w:pPr>
        <w:pStyle w:val="BodyText"/>
        <w:rPr>
          <w:iCs/>
          <w:lang w:val="en-GB"/>
        </w:rPr>
      </w:pPr>
      <w:r>
        <w:rPr>
          <w:iCs/>
          <w:lang w:val="en-GB"/>
        </w:rPr>
        <w:t xml:space="preserve">The </w:t>
      </w:r>
      <w:r w:rsidR="00A62FBA">
        <w:rPr>
          <w:iCs/>
          <w:lang w:val="en-GB"/>
        </w:rPr>
        <w:t>test case passed, as the com</w:t>
      </w:r>
      <w:r w:rsidR="00903F4A">
        <w:rPr>
          <w:iCs/>
          <w:lang w:val="en-GB"/>
        </w:rPr>
        <w:t>mand line arguments are correct with the lower limit 8 is actually lower than the higher limit 16 and the call returned the sensors readings like in the file sensors_main. We can also see what is in mock_print using this line:</w:t>
      </w:r>
    </w:p>
    <w:p w14:paraId="270D825B" w14:textId="77777777" w:rsidR="003E3661" w:rsidRPr="00830BD0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># see what is</w:t>
      </w:r>
      <w:r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called</w:t>
      </w:r>
      <w:r w:rsidRPr="00830BD0">
        <w:rPr>
          <w:rFonts w:ascii="Consolas" w:hAnsi="Consolas"/>
          <w:i/>
          <w:iCs/>
          <w:color w:val="464B5D"/>
          <w:sz w:val="21"/>
          <w:szCs w:val="21"/>
          <w:lang w:val="en-US"/>
        </w:rPr>
        <w:t xml:space="preserve"> in mock_print</w:t>
      </w:r>
    </w:p>
    <w:p w14:paraId="4C4EA37E" w14:textId="77777777" w:rsidR="003E3661" w:rsidRPr="00830BD0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A6ACCD"/>
          <w:sz w:val="21"/>
          <w:szCs w:val="21"/>
          <w:lang w:val="en-US"/>
        </w:rPr>
      </w:pPr>
      <w:r w:rsidRPr="00830BD0">
        <w:rPr>
          <w:rFonts w:ascii="Consolas" w:hAnsi="Consolas"/>
          <w:color w:val="A6ACCD"/>
          <w:sz w:val="21"/>
          <w:szCs w:val="21"/>
          <w:lang w:val="en-US"/>
        </w:rPr>
        <w:t xml:space="preserve">        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sys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stdout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>write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color w:val="FFCB6B"/>
          <w:sz w:val="21"/>
          <w:szCs w:val="21"/>
          <w:lang w:val="en-US"/>
        </w:rPr>
        <w:t>str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30BD0">
        <w:rPr>
          <w:rFonts w:ascii="Consolas" w:hAnsi="Consolas"/>
          <w:i/>
          <w:iCs/>
          <w:color w:val="A6ACCD"/>
          <w:sz w:val="21"/>
          <w:szCs w:val="21"/>
          <w:lang w:val="en-US"/>
        </w:rPr>
        <w:t>mock_print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830BD0">
        <w:rPr>
          <w:rFonts w:ascii="Consolas" w:hAnsi="Consolas"/>
          <w:color w:val="F07178"/>
          <w:sz w:val="21"/>
          <w:szCs w:val="21"/>
          <w:lang w:val="en-US"/>
        </w:rPr>
        <w:t>call_args_list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+</w:t>
      </w:r>
      <w:r w:rsidRPr="00830BD0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30BD0">
        <w:rPr>
          <w:rFonts w:ascii="Consolas" w:hAnsi="Consolas"/>
          <w:color w:val="A6ACCD"/>
          <w:sz w:val="21"/>
          <w:szCs w:val="21"/>
          <w:lang w:val="en-US"/>
        </w:rPr>
        <w:t>\n</w:t>
      </w:r>
      <w:r w:rsidRPr="00830BD0">
        <w:rPr>
          <w:rFonts w:ascii="Consolas" w:hAnsi="Consolas"/>
          <w:color w:val="89DDFF"/>
          <w:sz w:val="21"/>
          <w:szCs w:val="21"/>
          <w:lang w:val="en-US"/>
        </w:rPr>
        <w:t>")</w:t>
      </w:r>
    </w:p>
    <w:p w14:paraId="5FDFA5E2" w14:textId="7E67D3C1" w:rsidR="00903F4A" w:rsidRDefault="00903F4A" w:rsidP="008A238F">
      <w:pPr>
        <w:pStyle w:val="BodyText"/>
        <w:rPr>
          <w:iCs/>
          <w:lang w:val="en-GB"/>
        </w:rPr>
      </w:pPr>
      <w:bookmarkStart w:id="1" w:name="_GoBack"/>
      <w:bookmarkEnd w:id="1"/>
    </w:p>
    <w:p w14:paraId="6439E2BF" w14:textId="77777777" w:rsidR="003E3661" w:rsidRPr="003E3661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C6C6C6" w:themeColor="text1" w:themeTint="40"/>
          <w:sz w:val="21"/>
          <w:szCs w:val="21"/>
          <w:lang w:val="en-US"/>
        </w:rPr>
      </w:pPr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.....[call([21.2, 18.2, 18.2, 22.2]),</w:t>
      </w:r>
    </w:p>
    <w:p w14:paraId="1BBC969A" w14:textId="77777777" w:rsidR="003E3661" w:rsidRPr="003E3661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C6C6C6" w:themeColor="text1" w:themeTint="40"/>
          <w:sz w:val="21"/>
          <w:szCs w:val="21"/>
          <w:lang w:val="en-US"/>
        </w:rPr>
      </w:pPr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 call([-5.0, -4.2, -3.9, -4.5]),</w:t>
      </w:r>
    </w:p>
    <w:p w14:paraId="2CEA43ED" w14:textId="77777777" w:rsidR="003E3661" w:rsidRPr="003E3661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C6C6C6" w:themeColor="text1" w:themeTint="40"/>
          <w:sz w:val="21"/>
          <w:szCs w:val="21"/>
          <w:lang w:val="en-US"/>
        </w:rPr>
      </w:pPr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 call([1.2, 0.0, 0.5, -0.8, -1.0]),</w:t>
      </w:r>
    </w:p>
    <w:p w14:paraId="323C947E" w14:textId="77777777" w:rsidR="003E3661" w:rsidRPr="003E3661" w:rsidRDefault="003E3661" w:rsidP="003E3661">
      <w:pPr>
        <w:shd w:val="clear" w:color="auto" w:fill="0F111A"/>
        <w:spacing w:before="0" w:after="0" w:line="285" w:lineRule="atLeast"/>
        <w:ind w:right="0"/>
        <w:rPr>
          <w:rFonts w:ascii="Consolas" w:hAnsi="Consolas"/>
          <w:color w:val="C6C6C6" w:themeColor="text1" w:themeTint="40"/>
          <w:sz w:val="21"/>
          <w:szCs w:val="21"/>
          <w:lang w:val="en-US"/>
        </w:rPr>
      </w:pPr>
      <w:r w:rsidRPr="003E3661">
        <w:rPr>
          <w:rFonts w:ascii="Consolas" w:hAnsi="Consolas"/>
          <w:color w:val="C6C6C6" w:themeColor="text1" w:themeTint="40"/>
          <w:sz w:val="21"/>
          <w:szCs w:val="21"/>
          <w:lang w:val="en-US"/>
        </w:rPr>
        <w:t> call([25.0, -4.2, -13.9, 4.5])]</w:t>
      </w:r>
    </w:p>
    <w:p w14:paraId="7033921D" w14:textId="77777777" w:rsidR="003E3661" w:rsidRPr="00975408" w:rsidRDefault="003E3661" w:rsidP="008A238F">
      <w:pPr>
        <w:pStyle w:val="BodyText"/>
        <w:rPr>
          <w:iCs/>
          <w:lang w:val="en-GB"/>
        </w:rPr>
      </w:pPr>
    </w:p>
    <w:p w14:paraId="2A981903" w14:textId="63A3A968" w:rsidR="008A238F" w:rsidRDefault="008E3E5E" w:rsidP="008E3E5E">
      <w:pPr>
        <w:pStyle w:val="Heading2"/>
        <w:rPr>
          <w:lang w:val="en-GB"/>
        </w:rPr>
      </w:pPr>
      <w:r>
        <w:rPr>
          <w:lang w:val="en-GB"/>
        </w:rPr>
        <w:lastRenderedPageBreak/>
        <w:t>Roadmap</w:t>
      </w:r>
    </w:p>
    <w:p w14:paraId="18A6ED33" w14:textId="145FD300" w:rsidR="008E3E5E" w:rsidRPr="008E3E5E" w:rsidRDefault="008E3E5E" w:rsidP="008E3E5E">
      <w:pPr>
        <w:pStyle w:val="BodyText"/>
        <w:rPr>
          <w:i/>
          <w:iCs/>
          <w:lang w:val="en-GB"/>
        </w:rPr>
      </w:pPr>
      <w:r>
        <w:rPr>
          <w:i/>
          <w:iCs/>
          <w:lang w:val="en-GB"/>
        </w:rPr>
        <w:t>Insert your roadmap here.</w:t>
      </w:r>
    </w:p>
    <w:sectPr w:rsidR="008E3E5E" w:rsidRPr="008E3E5E" w:rsidSect="00BC190D">
      <w:headerReference w:type="default" r:id="rId15"/>
      <w:pgSz w:w="11906" w:h="16838" w:code="9"/>
      <w:pgMar w:top="1928" w:right="851" w:bottom="1021" w:left="1134" w:header="851" w:footer="459" w:gutter="0"/>
      <w:pgNumType w:start="2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D117E" w14:textId="77777777" w:rsidR="00E411D0" w:rsidRDefault="00E411D0" w:rsidP="00053A6A">
      <w:r>
        <w:separator/>
      </w:r>
    </w:p>
  </w:endnote>
  <w:endnote w:type="continuationSeparator" w:id="0">
    <w:p w14:paraId="3B2F9748" w14:textId="77777777" w:rsidR="00E411D0" w:rsidRDefault="00E411D0" w:rsidP="0005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(Leipäteksti, m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02387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342EFF" w14:textId="08A0990B" w:rsidR="00CB5E6A" w:rsidRDefault="00CB5E6A" w:rsidP="00053A6A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FBBF22" w14:textId="77777777" w:rsidR="00CB5E6A" w:rsidRDefault="00CB5E6A" w:rsidP="00053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5D5FC" w14:textId="77777777" w:rsidR="00E411D0" w:rsidRDefault="00E411D0" w:rsidP="00053A6A">
      <w:r>
        <w:separator/>
      </w:r>
    </w:p>
  </w:footnote>
  <w:footnote w:type="continuationSeparator" w:id="0">
    <w:p w14:paraId="5FDFCC5C" w14:textId="77777777" w:rsidR="00E411D0" w:rsidRDefault="00E411D0" w:rsidP="0005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3891073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88B516" w14:textId="3256BBCB" w:rsidR="00CB5E6A" w:rsidRDefault="00CB5E6A" w:rsidP="0071306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23FA2"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997D560" w14:textId="77777777" w:rsidR="00CB5E6A" w:rsidRDefault="00CB5E6A" w:rsidP="00AE1B93">
    <w:pPr>
      <w:pStyle w:val="Header"/>
      <w:ind w:right="360"/>
      <w:rPr>
        <w:rStyle w:val="PageNumber"/>
      </w:rPr>
    </w:pPr>
  </w:p>
  <w:p w14:paraId="10E18930" w14:textId="77777777" w:rsidR="00CB5E6A" w:rsidRDefault="00CB5E6A" w:rsidP="00053A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52684" w14:textId="53898AD4" w:rsidR="00CB5E6A" w:rsidRPr="00084ECB" w:rsidRDefault="00CB5E6A" w:rsidP="00723807">
    <w:pPr>
      <w:pStyle w:val="Header"/>
      <w:jc w:val="right"/>
    </w:pPr>
    <w:r>
      <w:rPr>
        <w:lang w:val="en-US"/>
      </w:rPr>
      <w:drawing>
        <wp:anchor distT="0" distB="0" distL="114300" distR="114300" simplePos="0" relativeHeight="251659264" behindDoc="1" locked="0" layoutInCell="1" allowOverlap="1" wp14:anchorId="1E1CEB61" wp14:editId="567EB81C">
          <wp:simplePos x="0" y="0"/>
          <wp:positionH relativeFrom="column">
            <wp:posOffset>-720090</wp:posOffset>
          </wp:positionH>
          <wp:positionV relativeFrom="paragraph">
            <wp:posOffset>-360045</wp:posOffset>
          </wp:positionV>
          <wp:extent cx="7576883" cy="10717306"/>
          <wp:effectExtent l="0" t="0" r="5080" b="8255"/>
          <wp:wrapNone/>
          <wp:docPr id="2" name="Kuva 7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uva 7">
                    <a:extLst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765" cy="107242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84B11" w14:textId="13AC8C1D" w:rsidR="00BC190D" w:rsidRPr="00084ECB" w:rsidRDefault="00BC190D" w:rsidP="0072380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3E3661"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D501F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034D7A"/>
    <w:multiLevelType w:val="hybridMultilevel"/>
    <w:tmpl w:val="24BCC434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338E0"/>
    <w:multiLevelType w:val="hybridMultilevel"/>
    <w:tmpl w:val="187461DE"/>
    <w:lvl w:ilvl="0" w:tplc="D58CEFB4">
      <w:start w:val="1"/>
      <w:numFmt w:val="decimal"/>
      <w:pStyle w:val="NumberedList"/>
      <w:lvlText w:val="%1."/>
      <w:lvlJc w:val="left"/>
      <w:pPr>
        <w:ind w:left="927" w:hanging="360"/>
      </w:p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BA2533"/>
    <w:multiLevelType w:val="hybridMultilevel"/>
    <w:tmpl w:val="8F6EF7A4"/>
    <w:lvl w:ilvl="0" w:tplc="B292FB7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E32E8"/>
    <w:multiLevelType w:val="multilevel"/>
    <w:tmpl w:val="FAEA7C62"/>
    <w:lvl w:ilvl="0">
      <w:start w:val="1"/>
      <w:numFmt w:val="bullet"/>
      <w:pStyle w:val="Lists"/>
      <w:lvlText w:val="-"/>
      <w:lvlJc w:val="left"/>
      <w:pPr>
        <w:tabs>
          <w:tab w:val="num" w:pos="737"/>
        </w:tabs>
        <w:ind w:left="924" w:hanging="567"/>
      </w:pPr>
      <w:rPr>
        <w:rFonts w:ascii="Courier New" w:hAnsi="Courier New" w:hint="default"/>
      </w:rPr>
    </w:lvl>
    <w:lvl w:ilvl="1">
      <w:start w:val="1"/>
      <w:numFmt w:val="bullet"/>
      <w:lvlText w:val=""/>
      <w:lvlJc w:val="left"/>
      <w:pPr>
        <w:tabs>
          <w:tab w:val="num" w:pos="924"/>
        </w:tabs>
        <w:ind w:left="1281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81"/>
        </w:tabs>
        <w:ind w:left="1639" w:hanging="358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tabs>
          <w:tab w:val="num" w:pos="1639"/>
        </w:tabs>
        <w:ind w:left="1996" w:hanging="357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tabs>
          <w:tab w:val="num" w:pos="1996"/>
        </w:tabs>
        <w:ind w:left="2353" w:hanging="357"/>
      </w:pPr>
      <w:rPr>
        <w:rFonts w:ascii="Courier New" w:hAnsi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9D00E8"/>
    <w:multiLevelType w:val="multilevel"/>
    <w:tmpl w:val="685AD524"/>
    <w:lvl w:ilvl="0">
      <w:start w:val="1"/>
      <w:numFmt w:val="decimal"/>
      <w:pStyle w:val="Heading1"/>
      <w:lvlText w:val="%1"/>
      <w:lvlJc w:val="left"/>
      <w:pPr>
        <w:ind w:left="857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43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7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21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5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09" w:hanging="1584"/>
      </w:pPr>
    </w:lvl>
  </w:abstractNum>
  <w:abstractNum w:abstractNumId="6" w15:restartNumberingAfterBreak="0">
    <w:nsid w:val="3F461685"/>
    <w:multiLevelType w:val="hybridMultilevel"/>
    <w:tmpl w:val="1E3AF756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03025"/>
    <w:multiLevelType w:val="hybridMultilevel"/>
    <w:tmpl w:val="760A016E"/>
    <w:lvl w:ilvl="0" w:tplc="88C8F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1304"/>
  <w:autoHyphenation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6A"/>
    <w:rsid w:val="00001219"/>
    <w:rsid w:val="00001C82"/>
    <w:rsid w:val="00035F07"/>
    <w:rsid w:val="00036090"/>
    <w:rsid w:val="000368A5"/>
    <w:rsid w:val="00042B10"/>
    <w:rsid w:val="00046FA0"/>
    <w:rsid w:val="0005282B"/>
    <w:rsid w:val="00053A6A"/>
    <w:rsid w:val="00056164"/>
    <w:rsid w:val="00056DA0"/>
    <w:rsid w:val="00057FAA"/>
    <w:rsid w:val="00060B96"/>
    <w:rsid w:val="000649F4"/>
    <w:rsid w:val="00064CFB"/>
    <w:rsid w:val="0006518D"/>
    <w:rsid w:val="00065B53"/>
    <w:rsid w:val="00080301"/>
    <w:rsid w:val="00081617"/>
    <w:rsid w:val="00083C01"/>
    <w:rsid w:val="00084ECB"/>
    <w:rsid w:val="00090292"/>
    <w:rsid w:val="000B04CE"/>
    <w:rsid w:val="000B1895"/>
    <w:rsid w:val="000B42E2"/>
    <w:rsid w:val="000C3421"/>
    <w:rsid w:val="000C79A9"/>
    <w:rsid w:val="000D3968"/>
    <w:rsid w:val="000E086B"/>
    <w:rsid w:val="00102FE6"/>
    <w:rsid w:val="00111E55"/>
    <w:rsid w:val="00112BDF"/>
    <w:rsid w:val="00113CEE"/>
    <w:rsid w:val="00123EAD"/>
    <w:rsid w:val="00134D43"/>
    <w:rsid w:val="00141C41"/>
    <w:rsid w:val="00154DA9"/>
    <w:rsid w:val="00163257"/>
    <w:rsid w:val="00174631"/>
    <w:rsid w:val="00180706"/>
    <w:rsid w:val="001835B6"/>
    <w:rsid w:val="001A4ABD"/>
    <w:rsid w:val="001B24DC"/>
    <w:rsid w:val="001B738D"/>
    <w:rsid w:val="001B7754"/>
    <w:rsid w:val="001C17EF"/>
    <w:rsid w:val="001C280E"/>
    <w:rsid w:val="001C58B6"/>
    <w:rsid w:val="001C68F5"/>
    <w:rsid w:val="001D1B06"/>
    <w:rsid w:val="001E1209"/>
    <w:rsid w:val="001E70DF"/>
    <w:rsid w:val="001F177E"/>
    <w:rsid w:val="001F7DA1"/>
    <w:rsid w:val="00200095"/>
    <w:rsid w:val="00202D33"/>
    <w:rsid w:val="00203481"/>
    <w:rsid w:val="002066BC"/>
    <w:rsid w:val="00210CD6"/>
    <w:rsid w:val="0021608A"/>
    <w:rsid w:val="0021790E"/>
    <w:rsid w:val="0022015D"/>
    <w:rsid w:val="002243E3"/>
    <w:rsid w:val="00224C0F"/>
    <w:rsid w:val="0024029B"/>
    <w:rsid w:val="00242781"/>
    <w:rsid w:val="00244DB8"/>
    <w:rsid w:val="00245651"/>
    <w:rsid w:val="00255B8B"/>
    <w:rsid w:val="002576F2"/>
    <w:rsid w:val="00263166"/>
    <w:rsid w:val="0028010C"/>
    <w:rsid w:val="00291796"/>
    <w:rsid w:val="00293706"/>
    <w:rsid w:val="00294E33"/>
    <w:rsid w:val="00297AE0"/>
    <w:rsid w:val="002A1440"/>
    <w:rsid w:val="002A528B"/>
    <w:rsid w:val="002A77E6"/>
    <w:rsid w:val="002A7A9A"/>
    <w:rsid w:val="002B2996"/>
    <w:rsid w:val="002B45C3"/>
    <w:rsid w:val="002B7EF9"/>
    <w:rsid w:val="002C115E"/>
    <w:rsid w:val="002C2606"/>
    <w:rsid w:val="002C4A92"/>
    <w:rsid w:val="002D57E6"/>
    <w:rsid w:val="002D7E0D"/>
    <w:rsid w:val="002E3FE5"/>
    <w:rsid w:val="002E5896"/>
    <w:rsid w:val="002F1B3C"/>
    <w:rsid w:val="002F4D9C"/>
    <w:rsid w:val="002F51A6"/>
    <w:rsid w:val="002F5370"/>
    <w:rsid w:val="003027D5"/>
    <w:rsid w:val="00305AE4"/>
    <w:rsid w:val="00312274"/>
    <w:rsid w:val="00326072"/>
    <w:rsid w:val="00331580"/>
    <w:rsid w:val="003363D3"/>
    <w:rsid w:val="00343CFF"/>
    <w:rsid w:val="00344558"/>
    <w:rsid w:val="0034782C"/>
    <w:rsid w:val="0035583B"/>
    <w:rsid w:val="003568E5"/>
    <w:rsid w:val="003569B0"/>
    <w:rsid w:val="00356AC5"/>
    <w:rsid w:val="00371B46"/>
    <w:rsid w:val="003746AF"/>
    <w:rsid w:val="00381386"/>
    <w:rsid w:val="00384A24"/>
    <w:rsid w:val="00392391"/>
    <w:rsid w:val="00393D1D"/>
    <w:rsid w:val="003A24DB"/>
    <w:rsid w:val="003B0079"/>
    <w:rsid w:val="003B3716"/>
    <w:rsid w:val="003C513C"/>
    <w:rsid w:val="003C6192"/>
    <w:rsid w:val="003E1EDE"/>
    <w:rsid w:val="003E3661"/>
    <w:rsid w:val="003E6E6F"/>
    <w:rsid w:val="004030BE"/>
    <w:rsid w:val="004076EC"/>
    <w:rsid w:val="00414759"/>
    <w:rsid w:val="0041547F"/>
    <w:rsid w:val="00417F8C"/>
    <w:rsid w:val="00422276"/>
    <w:rsid w:val="00422B89"/>
    <w:rsid w:val="004245C9"/>
    <w:rsid w:val="00425D97"/>
    <w:rsid w:val="00426428"/>
    <w:rsid w:val="00431A03"/>
    <w:rsid w:val="00436A66"/>
    <w:rsid w:val="00440604"/>
    <w:rsid w:val="00444BE0"/>
    <w:rsid w:val="00450996"/>
    <w:rsid w:val="0045383D"/>
    <w:rsid w:val="004538A1"/>
    <w:rsid w:val="00453E26"/>
    <w:rsid w:val="0047086F"/>
    <w:rsid w:val="00477897"/>
    <w:rsid w:val="00486474"/>
    <w:rsid w:val="004957C2"/>
    <w:rsid w:val="00496E41"/>
    <w:rsid w:val="0049722D"/>
    <w:rsid w:val="004A252A"/>
    <w:rsid w:val="004A5CDB"/>
    <w:rsid w:val="004A6CAF"/>
    <w:rsid w:val="004B4FBF"/>
    <w:rsid w:val="004C4BB3"/>
    <w:rsid w:val="004C66E3"/>
    <w:rsid w:val="004C6737"/>
    <w:rsid w:val="004F09DF"/>
    <w:rsid w:val="004F5457"/>
    <w:rsid w:val="00500CD5"/>
    <w:rsid w:val="005013B6"/>
    <w:rsid w:val="00502CF6"/>
    <w:rsid w:val="0050546A"/>
    <w:rsid w:val="0051004F"/>
    <w:rsid w:val="00516A15"/>
    <w:rsid w:val="00527028"/>
    <w:rsid w:val="00531F85"/>
    <w:rsid w:val="005335F6"/>
    <w:rsid w:val="0053684C"/>
    <w:rsid w:val="005376CD"/>
    <w:rsid w:val="00537ECA"/>
    <w:rsid w:val="005443F0"/>
    <w:rsid w:val="00550F85"/>
    <w:rsid w:val="005602BE"/>
    <w:rsid w:val="00561F98"/>
    <w:rsid w:val="005621C2"/>
    <w:rsid w:val="00565E31"/>
    <w:rsid w:val="00571029"/>
    <w:rsid w:val="00574167"/>
    <w:rsid w:val="00595510"/>
    <w:rsid w:val="005B2284"/>
    <w:rsid w:val="005B2A72"/>
    <w:rsid w:val="005B3F90"/>
    <w:rsid w:val="005B54BD"/>
    <w:rsid w:val="005B6071"/>
    <w:rsid w:val="005C5832"/>
    <w:rsid w:val="005C6CAA"/>
    <w:rsid w:val="005F17B9"/>
    <w:rsid w:val="006016C1"/>
    <w:rsid w:val="00611C2C"/>
    <w:rsid w:val="006140CE"/>
    <w:rsid w:val="00616B2C"/>
    <w:rsid w:val="006176B7"/>
    <w:rsid w:val="00620483"/>
    <w:rsid w:val="006250BC"/>
    <w:rsid w:val="00631A9E"/>
    <w:rsid w:val="00632A1B"/>
    <w:rsid w:val="00636B4A"/>
    <w:rsid w:val="00637A04"/>
    <w:rsid w:val="00641A12"/>
    <w:rsid w:val="00644BCD"/>
    <w:rsid w:val="006471CD"/>
    <w:rsid w:val="00647C01"/>
    <w:rsid w:val="006642F3"/>
    <w:rsid w:val="00671373"/>
    <w:rsid w:val="00672CF2"/>
    <w:rsid w:val="00683D00"/>
    <w:rsid w:val="00686344"/>
    <w:rsid w:val="0069253D"/>
    <w:rsid w:val="006925A3"/>
    <w:rsid w:val="006952B5"/>
    <w:rsid w:val="006B1B15"/>
    <w:rsid w:val="006B2059"/>
    <w:rsid w:val="006B3D3E"/>
    <w:rsid w:val="006B474D"/>
    <w:rsid w:val="006B5761"/>
    <w:rsid w:val="006C0B4C"/>
    <w:rsid w:val="006C7ACD"/>
    <w:rsid w:val="006D07A6"/>
    <w:rsid w:val="006D22EE"/>
    <w:rsid w:val="006D30B8"/>
    <w:rsid w:val="006D34C2"/>
    <w:rsid w:val="006D63EF"/>
    <w:rsid w:val="006E062A"/>
    <w:rsid w:val="006E210E"/>
    <w:rsid w:val="006E4F04"/>
    <w:rsid w:val="006E6BB3"/>
    <w:rsid w:val="006F0FAA"/>
    <w:rsid w:val="006F1C26"/>
    <w:rsid w:val="006F51CE"/>
    <w:rsid w:val="006F770B"/>
    <w:rsid w:val="007000C3"/>
    <w:rsid w:val="00700152"/>
    <w:rsid w:val="00704965"/>
    <w:rsid w:val="0071240D"/>
    <w:rsid w:val="00713062"/>
    <w:rsid w:val="00721C35"/>
    <w:rsid w:val="00723807"/>
    <w:rsid w:val="00723E3D"/>
    <w:rsid w:val="0072693A"/>
    <w:rsid w:val="00737984"/>
    <w:rsid w:val="00744143"/>
    <w:rsid w:val="00745A21"/>
    <w:rsid w:val="00746435"/>
    <w:rsid w:val="007503D4"/>
    <w:rsid w:val="007525AE"/>
    <w:rsid w:val="00753303"/>
    <w:rsid w:val="00761FA0"/>
    <w:rsid w:val="00763EC9"/>
    <w:rsid w:val="0076442E"/>
    <w:rsid w:val="00764B09"/>
    <w:rsid w:val="00765B04"/>
    <w:rsid w:val="007804E1"/>
    <w:rsid w:val="0078572E"/>
    <w:rsid w:val="00786DDC"/>
    <w:rsid w:val="007947DC"/>
    <w:rsid w:val="00797D44"/>
    <w:rsid w:val="007A6662"/>
    <w:rsid w:val="007A79E1"/>
    <w:rsid w:val="007A7D21"/>
    <w:rsid w:val="007B0F51"/>
    <w:rsid w:val="007B1CD5"/>
    <w:rsid w:val="007B290C"/>
    <w:rsid w:val="007C478E"/>
    <w:rsid w:val="007D0D8E"/>
    <w:rsid w:val="007D2501"/>
    <w:rsid w:val="007E2709"/>
    <w:rsid w:val="007E37DB"/>
    <w:rsid w:val="007E46B5"/>
    <w:rsid w:val="007E4774"/>
    <w:rsid w:val="007E554A"/>
    <w:rsid w:val="007F7598"/>
    <w:rsid w:val="0080423A"/>
    <w:rsid w:val="008044C6"/>
    <w:rsid w:val="00811291"/>
    <w:rsid w:val="0081145D"/>
    <w:rsid w:val="00823B3A"/>
    <w:rsid w:val="00823FA2"/>
    <w:rsid w:val="00825418"/>
    <w:rsid w:val="00830BD0"/>
    <w:rsid w:val="00836EE5"/>
    <w:rsid w:val="00842AC1"/>
    <w:rsid w:val="00842B8D"/>
    <w:rsid w:val="00844877"/>
    <w:rsid w:val="00846D96"/>
    <w:rsid w:val="008478A4"/>
    <w:rsid w:val="00862E5F"/>
    <w:rsid w:val="0086744E"/>
    <w:rsid w:val="0086745F"/>
    <w:rsid w:val="00872545"/>
    <w:rsid w:val="00883AC4"/>
    <w:rsid w:val="00885A1C"/>
    <w:rsid w:val="008978C3"/>
    <w:rsid w:val="008A2052"/>
    <w:rsid w:val="008A238F"/>
    <w:rsid w:val="008A33E9"/>
    <w:rsid w:val="008B4215"/>
    <w:rsid w:val="008C026E"/>
    <w:rsid w:val="008D0224"/>
    <w:rsid w:val="008D28F9"/>
    <w:rsid w:val="008E0AAA"/>
    <w:rsid w:val="008E3026"/>
    <w:rsid w:val="008E3E5E"/>
    <w:rsid w:val="008E3E6A"/>
    <w:rsid w:val="008E51FD"/>
    <w:rsid w:val="008E6764"/>
    <w:rsid w:val="008E6B76"/>
    <w:rsid w:val="008F2483"/>
    <w:rsid w:val="00903F4A"/>
    <w:rsid w:val="00906FFD"/>
    <w:rsid w:val="00907400"/>
    <w:rsid w:val="00913E18"/>
    <w:rsid w:val="00917CB9"/>
    <w:rsid w:val="00917F8E"/>
    <w:rsid w:val="00920106"/>
    <w:rsid w:val="009221E2"/>
    <w:rsid w:val="009332F5"/>
    <w:rsid w:val="009406FC"/>
    <w:rsid w:val="00940F37"/>
    <w:rsid w:val="00942591"/>
    <w:rsid w:val="00945C47"/>
    <w:rsid w:val="00947541"/>
    <w:rsid w:val="00961F62"/>
    <w:rsid w:val="009673FC"/>
    <w:rsid w:val="00973A0E"/>
    <w:rsid w:val="00974E62"/>
    <w:rsid w:val="00975408"/>
    <w:rsid w:val="00975C06"/>
    <w:rsid w:val="00991C3D"/>
    <w:rsid w:val="00993277"/>
    <w:rsid w:val="009A2D98"/>
    <w:rsid w:val="009A554B"/>
    <w:rsid w:val="009A6831"/>
    <w:rsid w:val="009A6C3B"/>
    <w:rsid w:val="009B3487"/>
    <w:rsid w:val="009C06AE"/>
    <w:rsid w:val="009C0DC5"/>
    <w:rsid w:val="009C2BE7"/>
    <w:rsid w:val="009C4756"/>
    <w:rsid w:val="009C6B46"/>
    <w:rsid w:val="009C6CDA"/>
    <w:rsid w:val="009D2350"/>
    <w:rsid w:val="009D5597"/>
    <w:rsid w:val="009E0229"/>
    <w:rsid w:val="009E5F47"/>
    <w:rsid w:val="009F06DB"/>
    <w:rsid w:val="009F258A"/>
    <w:rsid w:val="00A01015"/>
    <w:rsid w:val="00A04BD9"/>
    <w:rsid w:val="00A04F89"/>
    <w:rsid w:val="00A05443"/>
    <w:rsid w:val="00A07551"/>
    <w:rsid w:val="00A14750"/>
    <w:rsid w:val="00A15ED1"/>
    <w:rsid w:val="00A16333"/>
    <w:rsid w:val="00A21E00"/>
    <w:rsid w:val="00A21E82"/>
    <w:rsid w:val="00A24099"/>
    <w:rsid w:val="00A34E5E"/>
    <w:rsid w:val="00A353AF"/>
    <w:rsid w:val="00A37D62"/>
    <w:rsid w:val="00A45ED1"/>
    <w:rsid w:val="00A54B79"/>
    <w:rsid w:val="00A620F7"/>
    <w:rsid w:val="00A62FBA"/>
    <w:rsid w:val="00A635D1"/>
    <w:rsid w:val="00A65238"/>
    <w:rsid w:val="00A77D7B"/>
    <w:rsid w:val="00A92C5B"/>
    <w:rsid w:val="00AA0D12"/>
    <w:rsid w:val="00AA200B"/>
    <w:rsid w:val="00AA2EBC"/>
    <w:rsid w:val="00AA3570"/>
    <w:rsid w:val="00AB0DC2"/>
    <w:rsid w:val="00AB2FCF"/>
    <w:rsid w:val="00AC3FA1"/>
    <w:rsid w:val="00AC7590"/>
    <w:rsid w:val="00AC7E38"/>
    <w:rsid w:val="00AD1440"/>
    <w:rsid w:val="00AD5858"/>
    <w:rsid w:val="00AD7F2F"/>
    <w:rsid w:val="00AE1B93"/>
    <w:rsid w:val="00AE6FCE"/>
    <w:rsid w:val="00B05A1D"/>
    <w:rsid w:val="00B07A48"/>
    <w:rsid w:val="00B12CA9"/>
    <w:rsid w:val="00B15E79"/>
    <w:rsid w:val="00B1748D"/>
    <w:rsid w:val="00B200A0"/>
    <w:rsid w:val="00B21A25"/>
    <w:rsid w:val="00B31F46"/>
    <w:rsid w:val="00B33B6C"/>
    <w:rsid w:val="00B35228"/>
    <w:rsid w:val="00B37D72"/>
    <w:rsid w:val="00B422EE"/>
    <w:rsid w:val="00B47925"/>
    <w:rsid w:val="00B517AC"/>
    <w:rsid w:val="00B52130"/>
    <w:rsid w:val="00B53250"/>
    <w:rsid w:val="00B54B9C"/>
    <w:rsid w:val="00B564AA"/>
    <w:rsid w:val="00B77413"/>
    <w:rsid w:val="00B974C6"/>
    <w:rsid w:val="00BA0908"/>
    <w:rsid w:val="00BA2C30"/>
    <w:rsid w:val="00BC019A"/>
    <w:rsid w:val="00BC190D"/>
    <w:rsid w:val="00BC53C7"/>
    <w:rsid w:val="00BD3BAA"/>
    <w:rsid w:val="00BD78B9"/>
    <w:rsid w:val="00BE312F"/>
    <w:rsid w:val="00BE6D81"/>
    <w:rsid w:val="00BF0A03"/>
    <w:rsid w:val="00BF143B"/>
    <w:rsid w:val="00BF2208"/>
    <w:rsid w:val="00BF345C"/>
    <w:rsid w:val="00C031AD"/>
    <w:rsid w:val="00C040C6"/>
    <w:rsid w:val="00C05AE0"/>
    <w:rsid w:val="00C11138"/>
    <w:rsid w:val="00C22AE9"/>
    <w:rsid w:val="00C239B0"/>
    <w:rsid w:val="00C250CD"/>
    <w:rsid w:val="00C4104D"/>
    <w:rsid w:val="00C42F4F"/>
    <w:rsid w:val="00C448BB"/>
    <w:rsid w:val="00C47E8D"/>
    <w:rsid w:val="00C52509"/>
    <w:rsid w:val="00C52966"/>
    <w:rsid w:val="00C53A04"/>
    <w:rsid w:val="00C54946"/>
    <w:rsid w:val="00C62558"/>
    <w:rsid w:val="00C625C3"/>
    <w:rsid w:val="00C635C9"/>
    <w:rsid w:val="00C84138"/>
    <w:rsid w:val="00C955AF"/>
    <w:rsid w:val="00C97903"/>
    <w:rsid w:val="00C97C82"/>
    <w:rsid w:val="00CA377B"/>
    <w:rsid w:val="00CA4BA1"/>
    <w:rsid w:val="00CB2C88"/>
    <w:rsid w:val="00CB336E"/>
    <w:rsid w:val="00CB5E6A"/>
    <w:rsid w:val="00CC6416"/>
    <w:rsid w:val="00CC74A2"/>
    <w:rsid w:val="00CC7602"/>
    <w:rsid w:val="00CD6102"/>
    <w:rsid w:val="00CD6A8A"/>
    <w:rsid w:val="00CD708B"/>
    <w:rsid w:val="00CF1C5F"/>
    <w:rsid w:val="00D06206"/>
    <w:rsid w:val="00D10F61"/>
    <w:rsid w:val="00D11069"/>
    <w:rsid w:val="00D136B6"/>
    <w:rsid w:val="00D21AC8"/>
    <w:rsid w:val="00D26590"/>
    <w:rsid w:val="00D37567"/>
    <w:rsid w:val="00D37765"/>
    <w:rsid w:val="00D401BF"/>
    <w:rsid w:val="00D4720A"/>
    <w:rsid w:val="00D4787A"/>
    <w:rsid w:val="00D50020"/>
    <w:rsid w:val="00D52379"/>
    <w:rsid w:val="00D526BE"/>
    <w:rsid w:val="00D55FF5"/>
    <w:rsid w:val="00D5772F"/>
    <w:rsid w:val="00D67978"/>
    <w:rsid w:val="00D70946"/>
    <w:rsid w:val="00D70D36"/>
    <w:rsid w:val="00D81480"/>
    <w:rsid w:val="00D828D9"/>
    <w:rsid w:val="00D85E9F"/>
    <w:rsid w:val="00D87B3D"/>
    <w:rsid w:val="00D92CF6"/>
    <w:rsid w:val="00D9309E"/>
    <w:rsid w:val="00D9428A"/>
    <w:rsid w:val="00D96373"/>
    <w:rsid w:val="00DA0AF9"/>
    <w:rsid w:val="00DA5B18"/>
    <w:rsid w:val="00DA68AD"/>
    <w:rsid w:val="00DA735C"/>
    <w:rsid w:val="00DB3D77"/>
    <w:rsid w:val="00DC4888"/>
    <w:rsid w:val="00DC608B"/>
    <w:rsid w:val="00DC6270"/>
    <w:rsid w:val="00DC7906"/>
    <w:rsid w:val="00DE1227"/>
    <w:rsid w:val="00DE317D"/>
    <w:rsid w:val="00DE76F2"/>
    <w:rsid w:val="00E047FE"/>
    <w:rsid w:val="00E06539"/>
    <w:rsid w:val="00E11B89"/>
    <w:rsid w:val="00E12C1F"/>
    <w:rsid w:val="00E26F63"/>
    <w:rsid w:val="00E30C12"/>
    <w:rsid w:val="00E332DF"/>
    <w:rsid w:val="00E36149"/>
    <w:rsid w:val="00E4033D"/>
    <w:rsid w:val="00E411D0"/>
    <w:rsid w:val="00E4677F"/>
    <w:rsid w:val="00E503BE"/>
    <w:rsid w:val="00E574EF"/>
    <w:rsid w:val="00E61218"/>
    <w:rsid w:val="00E62B21"/>
    <w:rsid w:val="00E64D0C"/>
    <w:rsid w:val="00E70F88"/>
    <w:rsid w:val="00E71994"/>
    <w:rsid w:val="00E812EA"/>
    <w:rsid w:val="00E8523F"/>
    <w:rsid w:val="00E95597"/>
    <w:rsid w:val="00E95DC1"/>
    <w:rsid w:val="00E962F6"/>
    <w:rsid w:val="00EA2485"/>
    <w:rsid w:val="00EC365F"/>
    <w:rsid w:val="00EE3EFF"/>
    <w:rsid w:val="00F03856"/>
    <w:rsid w:val="00F068F2"/>
    <w:rsid w:val="00F072ED"/>
    <w:rsid w:val="00F11C5C"/>
    <w:rsid w:val="00F11E6C"/>
    <w:rsid w:val="00F1227C"/>
    <w:rsid w:val="00F1453B"/>
    <w:rsid w:val="00F203FB"/>
    <w:rsid w:val="00F24EB3"/>
    <w:rsid w:val="00F26C95"/>
    <w:rsid w:val="00F33ED5"/>
    <w:rsid w:val="00F350C4"/>
    <w:rsid w:val="00F374BB"/>
    <w:rsid w:val="00F5378A"/>
    <w:rsid w:val="00F65E16"/>
    <w:rsid w:val="00F7318B"/>
    <w:rsid w:val="00F76E61"/>
    <w:rsid w:val="00F80377"/>
    <w:rsid w:val="00F823CE"/>
    <w:rsid w:val="00FA31B3"/>
    <w:rsid w:val="00FB2760"/>
    <w:rsid w:val="00FB3D04"/>
    <w:rsid w:val="00FB423A"/>
    <w:rsid w:val="00FB5A99"/>
    <w:rsid w:val="00FD7842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36735D"/>
  <w15:chartTrackingRefBased/>
  <w15:docId w15:val="{A93BF63C-C4BD-43EE-B65B-267C92B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/>
    <w:lsdException w:name="Hyperlink" w:uiPriority="99"/>
    <w:lsdException w:name="Emphasis" w:uiPriority="20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97C82"/>
    <w:pPr>
      <w:spacing w:before="240" w:after="360"/>
      <w:ind w:right="284"/>
    </w:pPr>
    <w:rPr>
      <w:rFonts w:ascii="Arial" w:hAnsi="Arial"/>
      <w:sz w:val="24"/>
      <w:lang w:eastAsia="en-US"/>
    </w:rPr>
  </w:style>
  <w:style w:type="paragraph" w:styleId="Heading1">
    <w:name w:val="heading 1"/>
    <w:next w:val="BodyText"/>
    <w:link w:val="Heading1Char"/>
    <w:qFormat/>
    <w:rsid w:val="00744143"/>
    <w:pPr>
      <w:pageBreakBefore/>
      <w:numPr>
        <w:numId w:val="2"/>
      </w:numPr>
      <w:spacing w:before="600" w:after="160"/>
      <w:ind w:left="431" w:hanging="431"/>
      <w:outlineLvl w:val="0"/>
    </w:pPr>
    <w:rPr>
      <w:rFonts w:ascii="Arial" w:hAnsi="Arial"/>
      <w:b/>
      <w:color w:val="1E1E1E" w:themeColor="text1"/>
      <w:sz w:val="28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BC190D"/>
    <w:pPr>
      <w:keepNext/>
      <w:numPr>
        <w:ilvl w:val="1"/>
        <w:numId w:val="2"/>
      </w:numPr>
      <w:spacing w:before="600" w:after="160"/>
      <w:ind w:left="578" w:hanging="578"/>
      <w:outlineLvl w:val="1"/>
    </w:pPr>
    <w:rPr>
      <w:b/>
      <w:color w:val="1E1E1E" w:themeColor="text1"/>
      <w:szCs w:val="28"/>
    </w:rPr>
  </w:style>
  <w:style w:type="paragraph" w:styleId="Heading3">
    <w:name w:val="heading 3"/>
    <w:basedOn w:val="Heading2"/>
    <w:next w:val="BodyText"/>
    <w:link w:val="Heading3Char"/>
    <w:autoRedefine/>
    <w:unhideWhenUsed/>
    <w:qFormat/>
    <w:rsid w:val="00450996"/>
    <w:pPr>
      <w:numPr>
        <w:ilvl w:val="2"/>
      </w:numPr>
      <w:ind w:left="720"/>
      <w:outlineLvl w:val="2"/>
    </w:pPr>
    <w:rPr>
      <w:color w:val="auto"/>
      <w:szCs w:val="22"/>
      <w:lang w:val="en-US"/>
    </w:rPr>
  </w:style>
  <w:style w:type="paragraph" w:styleId="Heading4">
    <w:name w:val="heading 4"/>
    <w:basedOn w:val="Heading3"/>
    <w:next w:val="Normal"/>
    <w:link w:val="Heading4Char"/>
    <w:autoRedefine/>
    <w:unhideWhenUsed/>
    <w:rsid w:val="00C97C82"/>
    <w:pPr>
      <w:numPr>
        <w:ilvl w:val="3"/>
      </w:numPr>
      <w:ind w:left="862" w:hanging="862"/>
      <w:outlineLvl w:val="3"/>
    </w:pPr>
    <w:rPr>
      <w:szCs w:val="24"/>
    </w:rPr>
  </w:style>
  <w:style w:type="paragraph" w:styleId="Heading5">
    <w:name w:val="heading 5"/>
    <w:basedOn w:val="Normal"/>
    <w:next w:val="Normal"/>
    <w:link w:val="Heading5Char"/>
    <w:unhideWhenUsed/>
    <w:rsid w:val="00C97C82"/>
    <w:pPr>
      <w:numPr>
        <w:ilvl w:val="4"/>
        <w:numId w:val="2"/>
      </w:numPr>
      <w:spacing w:before="600" w:after="160"/>
      <w:ind w:left="1009" w:hanging="1009"/>
      <w:outlineLvl w:val="4"/>
    </w:pPr>
    <w:rPr>
      <w:color w:val="201751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rsid w:val="003C513C"/>
    <w:pPr>
      <w:keepNext/>
      <w:keepLines/>
      <w:numPr>
        <w:ilvl w:val="5"/>
        <w:numId w:val="2"/>
      </w:numPr>
      <w:spacing w:before="600" w:after="160"/>
      <w:ind w:left="1151" w:hanging="1151"/>
      <w:outlineLvl w:val="5"/>
    </w:pPr>
    <w:rPr>
      <w:rFonts w:asciiTheme="majorHAnsi" w:eastAsiaTheme="majorEastAsia" w:hAnsiTheme="majorHAnsi" w:cstheme="majorBidi"/>
      <w:color w:val="0F0B2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3C513C"/>
    <w:pPr>
      <w:keepNext/>
      <w:keepLines/>
      <w:numPr>
        <w:ilvl w:val="6"/>
        <w:numId w:val="2"/>
      </w:numPr>
      <w:spacing w:before="600" w:after="160"/>
      <w:ind w:left="1298" w:hanging="1298"/>
      <w:outlineLvl w:val="6"/>
    </w:pPr>
    <w:rPr>
      <w:rFonts w:asciiTheme="majorHAnsi" w:eastAsiaTheme="majorEastAsia" w:hAnsiTheme="majorHAnsi" w:cstheme="majorBidi"/>
      <w:i/>
      <w:iCs/>
      <w:color w:val="0F0B2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1A2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1A2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C7602"/>
    <w:pPr>
      <w:ind w:right="360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C190D"/>
    <w:rPr>
      <w:rFonts w:ascii="Arial" w:hAnsi="Arial"/>
      <w:b/>
      <w:color w:val="1E1E1E" w:themeColor="text1"/>
      <w:sz w:val="24"/>
      <w:szCs w:val="28"/>
      <w:lang w:eastAsia="en-US"/>
    </w:rPr>
  </w:style>
  <w:style w:type="paragraph" w:styleId="Header">
    <w:name w:val="header"/>
    <w:aliases w:val="Ylätunniste Seamk"/>
    <w:basedOn w:val="Footer"/>
    <w:link w:val="HeaderChar"/>
    <w:rsid w:val="00AE1B93"/>
    <w:pPr>
      <w:tabs>
        <w:tab w:val="left" w:pos="3119"/>
      </w:tabs>
      <w:ind w:right="0"/>
    </w:pPr>
    <w:rPr>
      <w:noProof/>
      <w:sz w:val="24"/>
    </w:rPr>
  </w:style>
  <w:style w:type="character" w:customStyle="1" w:styleId="FooterChar">
    <w:name w:val="Footer Char"/>
    <w:basedOn w:val="DefaultParagraphFont"/>
    <w:link w:val="Footer"/>
    <w:rsid w:val="00CC7602"/>
    <w:rPr>
      <w:rFonts w:ascii="Arial" w:hAnsi="Arial"/>
      <w:lang w:eastAsia="en-US"/>
    </w:rPr>
  </w:style>
  <w:style w:type="character" w:styleId="Hyperlink">
    <w:name w:val="Hyperlink"/>
    <w:basedOn w:val="DefaultParagraphFont"/>
    <w:uiPriority w:val="99"/>
    <w:unhideWhenUsed/>
    <w:rsid w:val="002F4D9C"/>
    <w:rPr>
      <w:color w:val="0563C1"/>
      <w:u w:val="single"/>
    </w:rPr>
  </w:style>
  <w:style w:type="paragraph" w:customStyle="1" w:styleId="Nimilehdenalaotsikko">
    <w:name w:val="Nimiölehden alaotsikko"/>
    <w:basedOn w:val="NoSpacing"/>
    <w:autoRedefine/>
    <w:rsid w:val="003568E5"/>
    <w:pPr>
      <w:spacing w:before="220" w:after="0"/>
    </w:pPr>
    <w:rPr>
      <w:b/>
      <w:caps/>
      <w:color w:val="1E1E1E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50996"/>
    <w:rPr>
      <w:rFonts w:ascii="Arial" w:hAnsi="Arial"/>
      <w:b/>
      <w:sz w:val="24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590"/>
    <w:rPr>
      <w:color w:val="605E5C"/>
      <w:shd w:val="clear" w:color="auto" w:fill="E1DFDD"/>
    </w:rPr>
  </w:style>
  <w:style w:type="paragraph" w:customStyle="1" w:styleId="Taulukko-otsikko">
    <w:name w:val="Taulukko-otsikko"/>
    <w:basedOn w:val="Normal"/>
    <w:rsid w:val="00883AC4"/>
    <w:rPr>
      <w:b/>
    </w:rPr>
  </w:style>
  <w:style w:type="character" w:styleId="FollowedHyperlink">
    <w:name w:val="FollowedHyperlink"/>
    <w:basedOn w:val="DefaultParagraphFont"/>
    <w:rsid w:val="002F4D9C"/>
    <w:rPr>
      <w:color w:val="954F72"/>
      <w:u w:val="single"/>
    </w:rPr>
  </w:style>
  <w:style w:type="paragraph" w:customStyle="1" w:styleId="SelitetekstiSeamk">
    <w:name w:val="Seliteteksti Seamk"/>
    <w:basedOn w:val="Normal"/>
    <w:rsid w:val="00B517AC"/>
    <w:pPr>
      <w:jc w:val="center"/>
    </w:pPr>
  </w:style>
  <w:style w:type="character" w:customStyle="1" w:styleId="Heading4Char">
    <w:name w:val="Heading 4 Char"/>
    <w:basedOn w:val="DefaultParagraphFont"/>
    <w:link w:val="Heading4"/>
    <w:rsid w:val="00C97C82"/>
    <w:rPr>
      <w:rFonts w:ascii="Arial" w:hAnsi="Arial"/>
      <w:b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DC608B"/>
    <w:rPr>
      <w:sz w:val="20"/>
    </w:rPr>
  </w:style>
  <w:style w:type="paragraph" w:styleId="NoSpacing">
    <w:name w:val="No Spacing"/>
    <w:aliases w:val="Nimiölehden otsikko"/>
    <w:link w:val="NoSpacingChar"/>
    <w:autoRedefine/>
    <w:uiPriority w:val="1"/>
    <w:rsid w:val="00B52130"/>
    <w:pPr>
      <w:spacing w:before="1540" w:after="240"/>
      <w:jc w:val="center"/>
    </w:pPr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NoSpacingChar">
    <w:name w:val="No Spacing Char"/>
    <w:aliases w:val="Nimiölehden otsikko Char"/>
    <w:basedOn w:val="DefaultParagraphFont"/>
    <w:link w:val="NoSpacing"/>
    <w:uiPriority w:val="1"/>
    <w:rsid w:val="00B52130"/>
    <w:rPr>
      <w:rFonts w:ascii="Arial" w:eastAsiaTheme="minorEastAsia" w:hAnsi="Arial" w:cs="Times New Roman (Leipäteksti, m"/>
      <w:sz w:val="7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rsid w:val="00744143"/>
    <w:rPr>
      <w:rFonts w:ascii="Arial" w:hAnsi="Arial"/>
      <w:b/>
      <w:color w:val="1E1E1E" w:themeColor="text1"/>
      <w:sz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2015D"/>
    <w:pPr>
      <w:numPr>
        <w:numId w:val="0"/>
      </w:numPr>
      <w:spacing w:before="480" w:line="276" w:lineRule="auto"/>
      <w:outlineLvl w:val="9"/>
    </w:pPr>
    <w:rPr>
      <w:b w:val="0"/>
      <w:bCs/>
      <w:szCs w:val="28"/>
      <w:lang w:eastAsia="fi-FI"/>
    </w:rPr>
  </w:style>
  <w:style w:type="paragraph" w:styleId="TOC1">
    <w:name w:val="toc 1"/>
    <w:aliases w:val="taso 1"/>
    <w:next w:val="Normal"/>
    <w:uiPriority w:val="39"/>
    <w:unhideWhenUsed/>
    <w:rsid w:val="00744143"/>
    <w:pPr>
      <w:tabs>
        <w:tab w:val="left" w:pos="340"/>
        <w:tab w:val="right" w:leader="dot" w:pos="9911"/>
      </w:tabs>
      <w:spacing w:before="160" w:after="160" w:line="240" w:lineRule="auto"/>
      <w:ind w:left="340" w:hanging="340"/>
    </w:pPr>
    <w:rPr>
      <w:rFonts w:ascii="Arial" w:hAnsi="Arial"/>
      <w:bCs/>
      <w:color w:val="1E1E1E" w:themeColor="text1"/>
      <w:sz w:val="28"/>
      <w:lang w:eastAsia="en-US"/>
    </w:rPr>
  </w:style>
  <w:style w:type="paragraph" w:styleId="TOC2">
    <w:name w:val="toc 2"/>
    <w:aliases w:val="taso 2"/>
    <w:basedOn w:val="Normal"/>
    <w:next w:val="Normal"/>
    <w:autoRedefine/>
    <w:uiPriority w:val="39"/>
    <w:unhideWhenUsed/>
    <w:rsid w:val="007B1CD5"/>
    <w:pPr>
      <w:tabs>
        <w:tab w:val="left" w:pos="1077"/>
        <w:tab w:val="right" w:leader="dot" w:pos="9911"/>
      </w:tabs>
      <w:spacing w:before="160" w:after="160" w:line="240" w:lineRule="auto"/>
      <w:ind w:left="1077" w:right="0" w:hanging="737"/>
    </w:pPr>
  </w:style>
  <w:style w:type="paragraph" w:styleId="TOC3">
    <w:name w:val="toc 3"/>
    <w:aliases w:val="taso 3"/>
    <w:basedOn w:val="Normal"/>
    <w:next w:val="Normal"/>
    <w:autoRedefine/>
    <w:uiPriority w:val="39"/>
    <w:unhideWhenUsed/>
    <w:rsid w:val="00392391"/>
    <w:pPr>
      <w:tabs>
        <w:tab w:val="left" w:pos="1871"/>
        <w:tab w:val="right" w:leader="dot" w:pos="9911"/>
      </w:tabs>
      <w:spacing w:before="160" w:after="160" w:line="240" w:lineRule="auto"/>
      <w:ind w:left="1871" w:right="0" w:hanging="794"/>
    </w:pPr>
    <w:rPr>
      <w:iCs/>
    </w:rPr>
  </w:style>
  <w:style w:type="paragraph" w:styleId="TOC4">
    <w:name w:val="toc 4"/>
    <w:aliases w:val="taso 4"/>
    <w:basedOn w:val="Normal"/>
    <w:next w:val="Normal"/>
    <w:autoRedefine/>
    <w:uiPriority w:val="39"/>
    <w:unhideWhenUsed/>
    <w:rsid w:val="00825418"/>
    <w:pPr>
      <w:spacing w:after="240" w:line="240" w:lineRule="auto"/>
    </w:pPr>
    <w:rPr>
      <w:sz w:val="22"/>
    </w:rPr>
  </w:style>
  <w:style w:type="paragraph" w:customStyle="1" w:styleId="Taulukko-sislt">
    <w:name w:val="Taulukko-sisältö"/>
    <w:basedOn w:val="Normal"/>
    <w:rsid w:val="00883AC4"/>
  </w:style>
  <w:style w:type="character" w:customStyle="1" w:styleId="Heading5Char">
    <w:name w:val="Heading 5 Char"/>
    <w:basedOn w:val="DefaultParagraphFont"/>
    <w:link w:val="Heading5"/>
    <w:rsid w:val="00C97C82"/>
    <w:rPr>
      <w:rFonts w:ascii="Arial" w:hAnsi="Arial"/>
      <w:color w:val="201751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3C513C"/>
    <w:rPr>
      <w:rFonts w:asciiTheme="majorHAnsi" w:eastAsiaTheme="majorEastAsia" w:hAnsiTheme="majorHAnsi" w:cstheme="majorBidi"/>
      <w:color w:val="0F0B28" w:themeColor="accent1" w:themeShade="7F"/>
      <w:sz w:val="24"/>
      <w:lang w:eastAsia="en-US"/>
    </w:rPr>
  </w:style>
  <w:style w:type="paragraph" w:styleId="TOC5">
    <w:name w:val="toc 5"/>
    <w:aliases w:val="taso 5"/>
    <w:basedOn w:val="Normal"/>
    <w:next w:val="Normal"/>
    <w:autoRedefine/>
    <w:uiPriority w:val="39"/>
    <w:unhideWhenUsed/>
    <w:rsid w:val="00825418"/>
    <w:pPr>
      <w:tabs>
        <w:tab w:val="left" w:pos="1096"/>
        <w:tab w:val="right" w:leader="dot" w:pos="9913"/>
      </w:tabs>
      <w:spacing w:after="240" w:line="240" w:lineRule="auto"/>
    </w:pPr>
    <w:rPr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3C513C"/>
    <w:rPr>
      <w:rFonts w:asciiTheme="majorHAnsi" w:eastAsiaTheme="majorEastAsia" w:hAnsiTheme="majorHAnsi" w:cstheme="majorBidi"/>
      <w:i/>
      <w:iCs/>
      <w:color w:val="0F0B28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B21A25"/>
    <w:rPr>
      <w:rFonts w:asciiTheme="majorHAnsi" w:eastAsiaTheme="majorEastAsia" w:hAnsiTheme="majorHAnsi" w:cstheme="majorBidi"/>
      <w:color w:val="404040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B21A25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  <w:lang w:eastAsia="en-US"/>
    </w:rPr>
  </w:style>
  <w:style w:type="paragraph" w:styleId="TOC6">
    <w:name w:val="toc 6"/>
    <w:basedOn w:val="Normal"/>
    <w:next w:val="Normal"/>
    <w:autoRedefine/>
    <w:semiHidden/>
    <w:unhideWhenUsed/>
    <w:qFormat/>
    <w:rsid w:val="00F350C4"/>
    <w:pPr>
      <w:spacing w:before="120" w:after="220"/>
    </w:pPr>
  </w:style>
  <w:style w:type="paragraph" w:styleId="TOC7">
    <w:name w:val="toc 7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TOC8">
    <w:name w:val="toc 8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TOC9">
    <w:name w:val="toc 9"/>
    <w:basedOn w:val="Normal"/>
    <w:next w:val="Normal"/>
    <w:autoRedefine/>
    <w:semiHidden/>
    <w:unhideWhenUsed/>
    <w:qFormat/>
    <w:rsid w:val="00F350C4"/>
    <w:pPr>
      <w:spacing w:after="100"/>
    </w:pPr>
  </w:style>
  <w:style w:type="paragraph" w:styleId="ListParagraph">
    <w:name w:val="List Paragraph"/>
    <w:basedOn w:val="Normal"/>
    <w:uiPriority w:val="34"/>
    <w:rsid w:val="006D07A6"/>
    <w:pPr>
      <w:numPr>
        <w:numId w:val="3"/>
      </w:numPr>
      <w:tabs>
        <w:tab w:val="left" w:pos="357"/>
      </w:tabs>
      <w:ind w:left="717"/>
      <w:contextualSpacing/>
    </w:pPr>
  </w:style>
  <w:style w:type="paragraph" w:styleId="ListNumber">
    <w:name w:val="List Number"/>
    <w:basedOn w:val="Normal"/>
    <w:rsid w:val="006D07A6"/>
    <w:pPr>
      <w:numPr>
        <w:numId w:val="1"/>
      </w:numPr>
      <w:ind w:left="720"/>
      <w:contextualSpacing/>
    </w:pPr>
  </w:style>
  <w:style w:type="paragraph" w:customStyle="1" w:styleId="Heading0">
    <w:name w:val="Heading 0"/>
    <w:basedOn w:val="Heading1"/>
    <w:next w:val="BodyText0"/>
    <w:qFormat/>
    <w:rsid w:val="007E46B5"/>
    <w:pPr>
      <w:numPr>
        <w:numId w:val="0"/>
      </w:numPr>
      <w:spacing w:before="0" w:after="480"/>
    </w:pPr>
    <w:rPr>
      <w:lang w:val="en-US"/>
    </w:rPr>
  </w:style>
  <w:style w:type="paragraph" w:customStyle="1" w:styleId="BodyText">
    <w:name w:val="BodyText"/>
    <w:basedOn w:val="Normal"/>
    <w:link w:val="BodyTextChar"/>
    <w:qFormat/>
    <w:rsid w:val="00D136B6"/>
    <w:pPr>
      <w:ind w:right="0"/>
    </w:pPr>
    <w:rPr>
      <w:rFonts w:eastAsia="Calibri" w:cs="Arial"/>
      <w:szCs w:val="22"/>
      <w:lang w:val="en-US"/>
    </w:rPr>
  </w:style>
  <w:style w:type="paragraph" w:styleId="BodyText0">
    <w:name w:val="Body Text"/>
    <w:basedOn w:val="Normal"/>
    <w:link w:val="BodyTextChar0"/>
    <w:rsid w:val="00611C2C"/>
    <w:pPr>
      <w:spacing w:after="120"/>
    </w:pPr>
  </w:style>
  <w:style w:type="character" w:customStyle="1" w:styleId="BodyTextChar0">
    <w:name w:val="Body Text Char"/>
    <w:basedOn w:val="DefaultParagraphFont"/>
    <w:link w:val="BodyText0"/>
    <w:rsid w:val="00611C2C"/>
    <w:rPr>
      <w:rFonts w:ascii="Arial" w:hAnsi="Arial"/>
      <w:sz w:val="24"/>
      <w:lang w:eastAsia="en-US"/>
    </w:rPr>
  </w:style>
  <w:style w:type="paragraph" w:customStyle="1" w:styleId="ThesisAuthor">
    <w:name w:val="ThesisAuthor"/>
    <w:basedOn w:val="BodyText"/>
    <w:link w:val="ThesisAuthorChar"/>
    <w:qFormat/>
    <w:rsid w:val="00D11069"/>
    <w:pPr>
      <w:spacing w:before="3160" w:after="0"/>
      <w:jc w:val="center"/>
    </w:pPr>
    <w:rPr>
      <w:sz w:val="28"/>
    </w:rPr>
  </w:style>
  <w:style w:type="paragraph" w:customStyle="1" w:styleId="ThesisTitle">
    <w:name w:val="ThesisTitle"/>
    <w:basedOn w:val="BodyText"/>
    <w:next w:val="BodyText"/>
    <w:link w:val="ThesisTitleChar"/>
    <w:qFormat/>
    <w:rsid w:val="00CB5E6A"/>
    <w:pPr>
      <w:spacing w:before="360" w:after="480" w:line="240" w:lineRule="auto"/>
      <w:jc w:val="center"/>
    </w:pPr>
    <w:rPr>
      <w:b/>
      <w:sz w:val="36"/>
    </w:rPr>
  </w:style>
  <w:style w:type="paragraph" w:customStyle="1" w:styleId="ThesisSubTitle">
    <w:name w:val="ThesisSubTitle"/>
    <w:basedOn w:val="ThesisTitle"/>
    <w:link w:val="ThesisSubTitleChar"/>
    <w:qFormat/>
    <w:rsid w:val="00CB5E6A"/>
    <w:pPr>
      <w:spacing w:after="0"/>
    </w:pPr>
    <w:rPr>
      <w:b w:val="0"/>
      <w:sz w:val="28"/>
    </w:rPr>
  </w:style>
  <w:style w:type="character" w:customStyle="1" w:styleId="BodyTextChar">
    <w:name w:val="BodyText Char"/>
    <w:basedOn w:val="DefaultParagraphFont"/>
    <w:link w:val="BodyText"/>
    <w:rsid w:val="00D136B6"/>
    <w:rPr>
      <w:rFonts w:ascii="Arial" w:eastAsia="Calibri" w:hAnsi="Arial" w:cs="Arial"/>
      <w:sz w:val="24"/>
      <w:szCs w:val="22"/>
      <w:lang w:val="en-US" w:eastAsia="en-US"/>
    </w:rPr>
  </w:style>
  <w:style w:type="character" w:customStyle="1" w:styleId="ThesisTitleChar">
    <w:name w:val="ThesisTitle Char"/>
    <w:basedOn w:val="BodyTextChar"/>
    <w:link w:val="ThesisTitle"/>
    <w:rsid w:val="00CB5E6A"/>
    <w:rPr>
      <w:rFonts w:ascii="Arial" w:eastAsia="Calibri" w:hAnsi="Arial" w:cs="Arial"/>
      <w:b/>
      <w:sz w:val="36"/>
      <w:szCs w:val="22"/>
      <w:lang w:val="en-US" w:eastAsia="en-US"/>
    </w:rPr>
  </w:style>
  <w:style w:type="character" w:customStyle="1" w:styleId="ThesisSubTitleChar">
    <w:name w:val="ThesisSubTitle Char"/>
    <w:basedOn w:val="ThesisTitleChar"/>
    <w:link w:val="ThesisSubTitle"/>
    <w:rsid w:val="00CB5E6A"/>
    <w:rPr>
      <w:rFonts w:ascii="Arial" w:eastAsia="Calibri" w:hAnsi="Arial" w:cs="Arial"/>
      <w:b w:val="0"/>
      <w:sz w:val="28"/>
      <w:szCs w:val="22"/>
      <w:lang w:val="en-US" w:eastAsia="en-US"/>
    </w:rPr>
  </w:style>
  <w:style w:type="paragraph" w:customStyle="1" w:styleId="ThesisType">
    <w:name w:val="ThesisType"/>
    <w:basedOn w:val="ThesisAuthor"/>
    <w:next w:val="BodyText"/>
    <w:link w:val="ThesisTypeChar"/>
    <w:qFormat/>
    <w:rsid w:val="00CB5E6A"/>
    <w:pPr>
      <w:spacing w:before="3360" w:line="288" w:lineRule="auto"/>
    </w:pPr>
  </w:style>
  <w:style w:type="paragraph" w:customStyle="1" w:styleId="Bibliog">
    <w:name w:val="Bibliog"/>
    <w:basedOn w:val="BodyText"/>
    <w:link w:val="BibliogChar"/>
    <w:qFormat/>
    <w:rsid w:val="00384A24"/>
    <w:pPr>
      <w:spacing w:line="240" w:lineRule="auto"/>
      <w:ind w:left="340" w:hanging="340"/>
    </w:pPr>
  </w:style>
  <w:style w:type="character" w:customStyle="1" w:styleId="ThesisAuthorChar">
    <w:name w:val="ThesisAuthor Char"/>
    <w:basedOn w:val="BodyTextChar"/>
    <w:link w:val="ThesisAuthor"/>
    <w:rsid w:val="00D11069"/>
    <w:rPr>
      <w:rFonts w:ascii="Arial" w:eastAsia="Calibri" w:hAnsi="Arial" w:cs="Arial"/>
      <w:sz w:val="28"/>
      <w:szCs w:val="22"/>
      <w:lang w:val="en-US" w:eastAsia="en-US"/>
    </w:rPr>
  </w:style>
  <w:style w:type="character" w:customStyle="1" w:styleId="ThesisTypeChar">
    <w:name w:val="ThesisType Char"/>
    <w:basedOn w:val="ThesisAuthorChar"/>
    <w:link w:val="ThesisType"/>
    <w:rsid w:val="00CB5E6A"/>
    <w:rPr>
      <w:rFonts w:ascii="Arial" w:eastAsia="Calibri" w:hAnsi="Arial" w:cs="Arial"/>
      <w:sz w:val="28"/>
      <w:szCs w:val="22"/>
      <w:lang w:val="en-US" w:eastAsia="en-US"/>
    </w:rPr>
  </w:style>
  <w:style w:type="paragraph" w:customStyle="1" w:styleId="Figure">
    <w:name w:val="Figure"/>
    <w:basedOn w:val="BodyText"/>
    <w:link w:val="FigureChar"/>
    <w:qFormat/>
    <w:rsid w:val="00746435"/>
    <w:pPr>
      <w:keepNext/>
      <w:spacing w:after="60" w:line="240" w:lineRule="auto"/>
    </w:pPr>
  </w:style>
  <w:style w:type="character" w:customStyle="1" w:styleId="BibliogChar">
    <w:name w:val="Bibliog Char"/>
    <w:basedOn w:val="BodyTextChar"/>
    <w:link w:val="Bibliog"/>
    <w:rsid w:val="00384A2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FigCaption">
    <w:name w:val="FigCaption"/>
    <w:basedOn w:val="BodyText"/>
    <w:next w:val="BodyText"/>
    <w:link w:val="FigCaptionChar"/>
    <w:qFormat/>
    <w:rsid w:val="00637A04"/>
    <w:pPr>
      <w:spacing w:before="0" w:line="240" w:lineRule="auto"/>
    </w:pPr>
  </w:style>
  <w:style w:type="character" w:customStyle="1" w:styleId="FigureChar">
    <w:name w:val="Figure Char"/>
    <w:basedOn w:val="BodyTextChar"/>
    <w:link w:val="Figure"/>
    <w:rsid w:val="00746435"/>
    <w:rPr>
      <w:rFonts w:ascii="Arial" w:eastAsia="Calibri" w:hAnsi="Arial" w:cs="Arial"/>
      <w:sz w:val="24"/>
      <w:szCs w:val="22"/>
      <w:lang w:val="en-US" w:eastAsia="en-US"/>
    </w:rPr>
  </w:style>
  <w:style w:type="paragraph" w:styleId="Caption">
    <w:name w:val="caption"/>
    <w:basedOn w:val="Normal"/>
    <w:next w:val="Normal"/>
    <w:unhideWhenUsed/>
    <w:rsid w:val="00436A66"/>
    <w:pPr>
      <w:spacing w:before="0" w:after="200" w:line="240" w:lineRule="auto"/>
    </w:pPr>
    <w:rPr>
      <w:i/>
      <w:iCs/>
      <w:color w:val="616365" w:themeColor="text2"/>
      <w:sz w:val="18"/>
      <w:szCs w:val="18"/>
    </w:rPr>
  </w:style>
  <w:style w:type="character" w:customStyle="1" w:styleId="FigCaptionChar">
    <w:name w:val="FigCaption Char"/>
    <w:basedOn w:val="BodyTextChar"/>
    <w:link w:val="FigCaption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NumberedList">
    <w:name w:val="NumberedList"/>
    <w:basedOn w:val="Normal"/>
    <w:qFormat/>
    <w:rsid w:val="00746435"/>
    <w:pPr>
      <w:numPr>
        <w:numId w:val="4"/>
      </w:numPr>
      <w:spacing w:before="0"/>
      <w:ind w:left="1021" w:right="0" w:hanging="454"/>
      <w:contextualSpacing/>
      <w:jc w:val="both"/>
    </w:pPr>
    <w:rPr>
      <w:rFonts w:eastAsia="Calibri" w:cs="Arial"/>
      <w:szCs w:val="22"/>
      <w:lang w:val="en-US"/>
    </w:rPr>
  </w:style>
  <w:style w:type="paragraph" w:customStyle="1" w:styleId="Table">
    <w:name w:val="Table"/>
    <w:basedOn w:val="BodyText"/>
    <w:link w:val="TableChar"/>
    <w:qFormat/>
    <w:rsid w:val="00637A04"/>
    <w:pPr>
      <w:keepNext/>
      <w:keepLines/>
      <w:spacing w:before="0" w:after="0"/>
      <w:jc w:val="center"/>
    </w:pPr>
  </w:style>
  <w:style w:type="table" w:styleId="TableGrid">
    <w:name w:val="Table Grid"/>
    <w:basedOn w:val="TableNormal"/>
    <w:rsid w:val="0083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har">
    <w:name w:val="Table Char"/>
    <w:basedOn w:val="BodyTextChar"/>
    <w:link w:val="Table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TableCaption">
    <w:name w:val="TableCaption"/>
    <w:basedOn w:val="BodyText"/>
    <w:link w:val="TableCaptionChar"/>
    <w:qFormat/>
    <w:rsid w:val="00637A04"/>
    <w:pPr>
      <w:keepNext/>
      <w:spacing w:before="480" w:after="0" w:line="240" w:lineRule="auto"/>
    </w:pPr>
  </w:style>
  <w:style w:type="character" w:customStyle="1" w:styleId="TableCaptionChar">
    <w:name w:val="TableCaption Char"/>
    <w:basedOn w:val="BodyTextChar"/>
    <w:link w:val="TableCaption"/>
    <w:rsid w:val="00637A04"/>
    <w:rPr>
      <w:rFonts w:ascii="Arial" w:eastAsia="Calibri" w:hAnsi="Arial" w:cs="Arial"/>
      <w:sz w:val="24"/>
      <w:szCs w:val="22"/>
      <w:lang w:val="en-US" w:eastAsia="en-US"/>
    </w:rPr>
  </w:style>
  <w:style w:type="paragraph" w:customStyle="1" w:styleId="Lists">
    <w:name w:val="Lists"/>
    <w:basedOn w:val="BodyText"/>
    <w:link w:val="ListsChar"/>
    <w:qFormat/>
    <w:rsid w:val="00450996"/>
    <w:pPr>
      <w:numPr>
        <w:numId w:val="5"/>
      </w:numPr>
      <w:tabs>
        <w:tab w:val="clear" w:pos="737"/>
        <w:tab w:val="left" w:pos="924"/>
      </w:tabs>
      <w:spacing w:before="0"/>
      <w:ind w:hanging="357"/>
      <w:contextualSpacing/>
    </w:pPr>
  </w:style>
  <w:style w:type="character" w:customStyle="1" w:styleId="ListsChar">
    <w:name w:val="Lists Char"/>
    <w:basedOn w:val="BodyTextChar"/>
    <w:link w:val="Lists"/>
    <w:rsid w:val="00450996"/>
    <w:rPr>
      <w:rFonts w:ascii="Arial" w:eastAsia="Calibri" w:hAnsi="Arial" w:cs="Arial"/>
      <w:sz w:val="24"/>
      <w:szCs w:val="22"/>
      <w:lang w:val="en-US" w:eastAsia="en-US"/>
    </w:rPr>
  </w:style>
  <w:style w:type="character" w:customStyle="1" w:styleId="HeaderChar">
    <w:name w:val="Header Char"/>
    <w:aliases w:val="Ylätunniste Seamk Char"/>
    <w:basedOn w:val="DefaultParagraphFont"/>
    <w:link w:val="Header"/>
    <w:rsid w:val="00CB5E6A"/>
    <w:rPr>
      <w:rFonts w:ascii="Arial" w:hAnsi="Arial"/>
      <w:noProof/>
      <w:sz w:val="24"/>
      <w:lang w:eastAsia="en-US"/>
    </w:rPr>
  </w:style>
  <w:style w:type="character" w:styleId="CommentReference">
    <w:name w:val="annotation reference"/>
    <w:basedOn w:val="DefaultParagraphFont"/>
    <w:rsid w:val="00DA5B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5B1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5B1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5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5B18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DA5B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A5B18"/>
    <w:rPr>
      <w:rFonts w:ascii="Segoe UI" w:hAnsi="Segoe UI" w:cs="Segoe UI"/>
      <w:sz w:val="18"/>
      <w:szCs w:val="18"/>
      <w:lang w:eastAsia="en-US"/>
    </w:rPr>
  </w:style>
  <w:style w:type="paragraph" w:customStyle="1" w:styleId="ListCaption">
    <w:name w:val="ListCaption"/>
    <w:basedOn w:val="BodyText"/>
    <w:next w:val="Lists"/>
    <w:link w:val="ListCaptionChar"/>
    <w:qFormat/>
    <w:rsid w:val="00A05443"/>
    <w:pPr>
      <w:spacing w:before="0" w:after="0"/>
    </w:pPr>
  </w:style>
  <w:style w:type="character" w:customStyle="1" w:styleId="ListCaptionChar">
    <w:name w:val="ListCaption Char"/>
    <w:basedOn w:val="BodyTextChar"/>
    <w:link w:val="ListCaption"/>
    <w:rsid w:val="00A05443"/>
    <w:rPr>
      <w:rFonts w:ascii="Arial" w:eastAsia="Calibri" w:hAnsi="Arial" w:cs="Arial"/>
      <w:sz w:val="24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D136B6"/>
    <w:rPr>
      <w:i/>
      <w:iCs/>
    </w:rPr>
  </w:style>
  <w:style w:type="character" w:customStyle="1" w:styleId="LhdeChar">
    <w:name w:val="Lähde Char"/>
    <w:basedOn w:val="DefaultParagraphFont"/>
    <w:link w:val="Lhde"/>
    <w:locked/>
    <w:rsid w:val="00D136B6"/>
    <w:rPr>
      <w:rFonts w:ascii="Arial" w:eastAsia="Calibri" w:hAnsi="Arial" w:cs="Arial"/>
      <w:sz w:val="24"/>
    </w:rPr>
  </w:style>
  <w:style w:type="paragraph" w:customStyle="1" w:styleId="Lhde">
    <w:name w:val="Lähde"/>
    <w:basedOn w:val="Normal"/>
    <w:link w:val="LhdeChar"/>
    <w:qFormat/>
    <w:rsid w:val="00D136B6"/>
    <w:pPr>
      <w:spacing w:line="240" w:lineRule="auto"/>
      <w:ind w:left="340" w:right="0" w:hanging="340"/>
    </w:pPr>
    <w:rPr>
      <w:rFonts w:eastAsia="Calibri" w:cs="Arial"/>
      <w:lang w:eastAsia="fi-FI"/>
    </w:rPr>
  </w:style>
  <w:style w:type="paragraph" w:customStyle="1" w:styleId="Formula">
    <w:name w:val="Formula"/>
    <w:basedOn w:val="BodyText"/>
    <w:link w:val="FormulaChar"/>
    <w:qFormat/>
    <w:rsid w:val="00AC7E38"/>
    <w:pPr>
      <w:tabs>
        <w:tab w:val="left" w:pos="1304"/>
        <w:tab w:val="right" w:pos="9923"/>
      </w:tabs>
      <w:ind w:left="567" w:hanging="567"/>
    </w:pPr>
    <w:rPr>
      <w:lang w:val="en-GB"/>
    </w:rPr>
  </w:style>
  <w:style w:type="character" w:customStyle="1" w:styleId="FormulaChar">
    <w:name w:val="Formula Char"/>
    <w:basedOn w:val="BodyTextChar"/>
    <w:link w:val="Formula"/>
    <w:rsid w:val="00AC7E38"/>
    <w:rPr>
      <w:rFonts w:ascii="Arial" w:eastAsia="Calibri" w:hAnsi="Arial" w:cs="Arial"/>
      <w:sz w:val="24"/>
      <w:szCs w:val="22"/>
      <w:lang w:val="en-GB" w:eastAsia="en-US"/>
    </w:rPr>
  </w:style>
  <w:style w:type="paragraph" w:customStyle="1" w:styleId="code">
    <w:name w:val="code"/>
    <w:basedOn w:val="Table"/>
    <w:link w:val="codeChar"/>
    <w:qFormat/>
    <w:rsid w:val="00975408"/>
    <w:pPr>
      <w:spacing w:line="240" w:lineRule="auto"/>
    </w:pPr>
    <w:rPr>
      <w:rFonts w:ascii="Consolas" w:hAnsi="Consolas"/>
      <w:color w:val="1E1E1E" w:themeColor="text1"/>
      <w:sz w:val="22"/>
      <w:szCs w:val="24"/>
    </w:rPr>
  </w:style>
  <w:style w:type="character" w:customStyle="1" w:styleId="codeChar">
    <w:name w:val="code Char"/>
    <w:basedOn w:val="TableChar"/>
    <w:link w:val="code"/>
    <w:rsid w:val="00975408"/>
    <w:rPr>
      <w:rFonts w:ascii="Consolas" w:eastAsia="Calibri" w:hAnsi="Consolas" w:cs="Arial"/>
      <w:color w:val="1E1E1E" w:themeColor="text1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latv\AppData\Local\Microsoft\Windows\INetCache\Content.Outlook\PBW2KBCH\Harjoitusty&#246;pohja.dotx" TargetMode="External"/></Relationships>
</file>

<file path=word/theme/theme1.xml><?xml version="1.0" encoding="utf-8"?>
<a:theme xmlns:a="http://schemas.openxmlformats.org/drawingml/2006/main" name="Office-teema">
  <a:themeElements>
    <a:clrScheme name="Mukautetut 14">
      <a:dk1>
        <a:srgbClr val="1E1E1E"/>
      </a:dk1>
      <a:lt1>
        <a:srgbClr val="FFFFFF"/>
      </a:lt1>
      <a:dk2>
        <a:srgbClr val="616365"/>
      </a:dk2>
      <a:lt2>
        <a:srgbClr val="E0E1DD"/>
      </a:lt2>
      <a:accent1>
        <a:srgbClr val="201751"/>
      </a:accent1>
      <a:accent2>
        <a:srgbClr val="FFB964"/>
      </a:accent2>
      <a:accent3>
        <a:srgbClr val="FF3366"/>
      </a:accent3>
      <a:accent4>
        <a:srgbClr val="00AEEF"/>
      </a:accent4>
      <a:accent5>
        <a:srgbClr val="CD1076"/>
      </a:accent5>
      <a:accent6>
        <a:srgbClr val="93C21F"/>
      </a:accent6>
      <a:hlink>
        <a:srgbClr val="00AEEF"/>
      </a:hlink>
      <a:folHlink>
        <a:srgbClr val="CD107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ndlingdate xmlns="a1a4186e-fc2b-4d0f-b932-b463b51678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sitys" ma:contentTypeID="0x010100137AB72F2CD3F645B5DDFFE7846825A800DB0968AF5350C14EBFAA50C1B1CB5E8C" ma:contentTypeVersion="2" ma:contentTypeDescription="Luo uusi asiakirja." ma:contentTypeScope="" ma:versionID="63a3ee614eca8774afc41dd20210a952">
  <xsd:schema xmlns:xsd="http://www.w3.org/2001/XMLSchema" xmlns:xs="http://www.w3.org/2001/XMLSchema" xmlns:p="http://schemas.microsoft.com/office/2006/metadata/properties" xmlns:ns2="a1a4186e-fc2b-4d0f-b932-b463b51678b9" targetNamespace="http://schemas.microsoft.com/office/2006/metadata/properties" ma:root="true" ma:fieldsID="034860c2dc09f909b77abfa2cae6e83c" ns2:_="">
    <xsd:import namespace="a1a4186e-fc2b-4d0f-b932-b463b51678b9"/>
    <xsd:element name="properties">
      <xsd:complexType>
        <xsd:sequence>
          <xsd:element name="documentManagement">
            <xsd:complexType>
              <xsd:all>
                <xsd:element ref="ns2:handl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186e-fc2b-4d0f-b932-b463b51678b9" elementFormDefault="qualified">
    <xsd:import namespace="http://schemas.microsoft.com/office/2006/documentManagement/types"/>
    <xsd:import namespace="http://schemas.microsoft.com/office/infopath/2007/PartnerControls"/>
    <xsd:element name="handlingdate" ma:index="8" nillable="true" ma:displayName="handlingdate" ma:internalName="handl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70D54-A300-42BF-85AF-ADD77BBF9729}">
  <ds:schemaRefs>
    <ds:schemaRef ds:uri="http://schemas.microsoft.com/office/2006/metadata/properties"/>
    <ds:schemaRef ds:uri="http://schemas.microsoft.com/office/infopath/2007/PartnerControls"/>
    <ds:schemaRef ds:uri="a1a4186e-fc2b-4d0f-b932-b463b51678b9"/>
  </ds:schemaRefs>
</ds:datastoreItem>
</file>

<file path=customXml/itemProps3.xml><?xml version="1.0" encoding="utf-8"?>
<ds:datastoreItem xmlns:ds="http://schemas.openxmlformats.org/officeDocument/2006/customXml" ds:itemID="{9D104F6B-10A5-431A-A207-E1FE7B2DF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4186e-fc2b-4d0f-b932-b463b5167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F53510-A9BA-4932-A98C-CAE1D3937FD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FF923A-B167-4E7B-B3B6-9329FDB9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Harjoitustyöpohja.dotx</Template>
  <TotalTime>696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Name of the assignment</vt:lpstr>
      <vt:lpstr>Name of the assignment</vt:lpstr>
    </vt:vector>
  </TitlesOfParts>
  <Company>Seinäjoen ammattikorkeakoulu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assignment</dc:title>
  <dc:subject/>
  <dc:creator>Anna.Lepisto@seamk.fi</dc:creator>
  <cp:keywords/>
  <cp:lastModifiedBy>Admin</cp:lastModifiedBy>
  <cp:revision>24</cp:revision>
  <cp:lastPrinted>2020-01-21T10:08:00Z</cp:lastPrinted>
  <dcterms:created xsi:type="dcterms:W3CDTF">2021-09-07T10:16:00Z</dcterms:created>
  <dcterms:modified xsi:type="dcterms:W3CDTF">2022-10-06T15:06:00Z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0x010100137AB72F2CD3F645B5DDFFE7846825A800DB0968AF5350C14EBFAA50C1B1CB5E8C</vt:lpwstr>
  </property>
</Properties>
</file>